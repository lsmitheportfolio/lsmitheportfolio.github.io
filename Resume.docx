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4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"/>
        <w:gridCol w:w="4230"/>
        <w:gridCol w:w="4572"/>
        <w:gridCol w:w="1800"/>
      </w:tblGrid>
      <w:tr w:rsidR="000B3188" w:rsidTr="0025401A">
        <w:tc>
          <w:tcPr>
            <w:tcW w:w="10890" w:type="dxa"/>
            <w:gridSpan w:val="4"/>
          </w:tcPr>
          <w:p w:rsidR="000B3188" w:rsidRDefault="00FD2180" w:rsidP="00D15F31">
            <w:pPr>
              <w:pStyle w:val="SectionHeading"/>
            </w:pPr>
            <w:sdt>
              <w:sdtPr>
                <w:rPr>
                  <w:rStyle w:val="SectionHeadingChar"/>
                </w:rPr>
                <w:id w:val="3643572"/>
                <w:placeholder>
                  <w:docPart w:val="61BCEFFB4BE842E2A60FEC10FB2FCF1D"/>
                </w:placeholder>
                <w:showingPlcHdr/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74283B">
                  <w:t>EDUCATION</w:t>
                </w:r>
              </w:sdtContent>
            </w:sdt>
          </w:p>
        </w:tc>
      </w:tr>
      <w:tr w:rsidR="00C83F92" w:rsidTr="0025401A">
        <w:tc>
          <w:tcPr>
            <w:tcW w:w="288" w:type="dxa"/>
          </w:tcPr>
          <w:p w:rsidR="00C83F92" w:rsidRDefault="00C83F92" w:rsidP="00D15F3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</w:tcPr>
          <w:p w:rsidR="00D526AE" w:rsidRDefault="00D526AE" w:rsidP="00D15F31">
            <w:pPr>
              <w:rPr>
                <w:rStyle w:val="SectionbodytextboldChar"/>
                <w:szCs w:val="20"/>
              </w:rPr>
            </w:pPr>
          </w:p>
          <w:sdt>
            <w:sdtPr>
              <w:rPr>
                <w:rStyle w:val="SectionbodytextboldChar"/>
                <w:szCs w:val="20"/>
              </w:rPr>
              <w:id w:val="4805108"/>
              <w:placeholder>
                <w:docPart w:val="B48AF42434304F2A813AE24818A95D0C"/>
              </w:placeholder>
            </w:sdtPr>
            <w:sdtEndPr>
              <w:rPr>
                <w:rStyle w:val="DefaultParagraphFont"/>
                <w:b w:val="0"/>
                <w:color w:val="auto"/>
                <w:sz w:val="22"/>
              </w:rPr>
            </w:sdtEndPr>
            <w:sdtContent>
              <w:sdt>
                <w:sdtPr>
                  <w:rPr>
                    <w:rStyle w:val="SectionbodytextChar"/>
                    <w:szCs w:val="20"/>
                  </w:rPr>
                  <w:id w:val="3857590"/>
                  <w:placeholder>
                    <w:docPart w:val="514BAE35585643EC95537DED83D1291B"/>
                  </w:placeholder>
                </w:sdtPr>
                <w:sdtEndPr>
                  <w:rPr>
                    <w:rStyle w:val="DefaultParagraphFont"/>
                    <w:color w:val="auto"/>
                    <w:sz w:val="22"/>
                  </w:rPr>
                </w:sdtEndPr>
                <w:sdtContent>
                  <w:p w:rsidR="00753C9F" w:rsidRDefault="00C83F92" w:rsidP="00D15F31">
                    <w:pPr>
                      <w:rPr>
                        <w:rStyle w:val="SectionbodytextChar"/>
                        <w:b/>
                        <w:szCs w:val="20"/>
                      </w:rPr>
                    </w:pPr>
                    <w:r w:rsidRPr="007C65E3">
                      <w:rPr>
                        <w:rStyle w:val="SectionbodytextChar"/>
                        <w:b/>
                        <w:szCs w:val="20"/>
                      </w:rPr>
                      <w:t>Patrick F Taylor Science and Technology Academy, Avondale, LA</w:t>
                    </w:r>
                  </w:p>
                  <w:p w:rsidR="00C83F92" w:rsidRPr="007C65E3" w:rsidRDefault="00FD2180" w:rsidP="00D15F31">
                    <w:pPr>
                      <w:rPr>
                        <w:sz w:val="20"/>
                        <w:szCs w:val="20"/>
                      </w:rPr>
                    </w:pPr>
                  </w:p>
                </w:sdtContent>
              </w:sdt>
            </w:sdtContent>
          </w:sdt>
        </w:tc>
        <w:tc>
          <w:tcPr>
            <w:tcW w:w="1800" w:type="dxa"/>
          </w:tcPr>
          <w:p w:rsidR="00312D99" w:rsidRPr="00D8228B" w:rsidRDefault="00312D99" w:rsidP="00D15F31">
            <w:pPr>
              <w:pStyle w:val="ContactInfo"/>
              <w:jc w:val="left"/>
            </w:pPr>
          </w:p>
          <w:p w:rsidR="00C83F92" w:rsidRPr="00D8228B" w:rsidRDefault="00FD2180" w:rsidP="00D15F31">
            <w:pPr>
              <w:pStyle w:val="ContactInfo"/>
              <w:jc w:val="left"/>
            </w:pPr>
            <w:sdt>
              <w:sdtPr>
                <w:id w:val="3643737"/>
                <w:placeholder>
                  <w:docPart w:val="A0C80B6468DE468F8EE7470688A08C41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r w:rsidR="001B5348">
                  <w:t>2011 - present</w:t>
                </w:r>
              </w:sdtContent>
            </w:sdt>
          </w:p>
        </w:tc>
      </w:tr>
      <w:tr w:rsidR="00C83F92" w:rsidTr="0025401A">
        <w:tc>
          <w:tcPr>
            <w:tcW w:w="288" w:type="dxa"/>
          </w:tcPr>
          <w:p w:rsidR="00C83F92" w:rsidRDefault="00C83F92" w:rsidP="00D15F31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</w:tcPr>
          <w:p w:rsidR="007C65E3" w:rsidRDefault="007C65E3" w:rsidP="00D15F31">
            <w:pPr>
              <w:pStyle w:val="ContactInfo"/>
              <w:jc w:val="left"/>
              <w:rPr>
                <w:sz w:val="20"/>
              </w:rPr>
            </w:pPr>
            <w:r w:rsidRPr="008D16AA">
              <w:rPr>
                <w:sz w:val="20"/>
              </w:rPr>
              <w:t>Select Coursework: Pre-Engineering</w:t>
            </w:r>
            <w:r w:rsidR="00181B79">
              <w:rPr>
                <w:sz w:val="20"/>
              </w:rPr>
              <w:t xml:space="preserve"> &amp;</w:t>
            </w:r>
            <w:r w:rsidR="00A62598">
              <w:rPr>
                <w:sz w:val="20"/>
              </w:rPr>
              <w:t xml:space="preserve"> Web</w:t>
            </w:r>
            <w:r w:rsidR="004E776F">
              <w:rPr>
                <w:sz w:val="20"/>
              </w:rPr>
              <w:t xml:space="preserve"> M</w:t>
            </w:r>
            <w:r w:rsidR="00A62598">
              <w:rPr>
                <w:sz w:val="20"/>
              </w:rPr>
              <w:t>astering</w:t>
            </w:r>
          </w:p>
          <w:p w:rsidR="008D16AA" w:rsidRPr="00D8228B" w:rsidRDefault="008D16AA" w:rsidP="00D15F31">
            <w:pPr>
              <w:pStyle w:val="ContactInfo"/>
              <w:jc w:val="left"/>
            </w:pPr>
          </w:p>
        </w:tc>
      </w:tr>
      <w:tr w:rsidR="00C83F92" w:rsidTr="0025401A">
        <w:trPr>
          <w:trHeight w:val="80"/>
        </w:trPr>
        <w:tc>
          <w:tcPr>
            <w:tcW w:w="10890" w:type="dxa"/>
            <w:gridSpan w:val="4"/>
          </w:tcPr>
          <w:sdt>
            <w:sdtPr>
              <w:rPr>
                <w:rStyle w:val="SectionHeadingChar"/>
                <w:rFonts w:asciiTheme="minorHAnsi" w:hAnsiTheme="minorHAnsi"/>
                <w:b/>
                <w:caps w:val="0"/>
                <w:color w:val="403152" w:themeColor="accent4" w:themeShade="80"/>
              </w:rPr>
              <w:id w:val="3643752"/>
              <w:placeholder>
                <w:docPart w:val="158986AF60454A9E83AB946F666C41BE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p w:rsidR="00FB203E" w:rsidRPr="00D8228B" w:rsidRDefault="00C83F92" w:rsidP="00D15F31">
                <w:pPr>
                  <w:pStyle w:val="ContactInfo"/>
                  <w:jc w:val="left"/>
                </w:pPr>
                <w:r w:rsidRPr="00D8228B">
                  <w:t>AWARDS</w:t>
                </w:r>
              </w:p>
            </w:sdtContent>
          </w:sdt>
        </w:tc>
      </w:tr>
      <w:tr w:rsidR="00C83F92" w:rsidTr="0025401A">
        <w:tc>
          <w:tcPr>
            <w:tcW w:w="288" w:type="dxa"/>
          </w:tcPr>
          <w:p w:rsidR="00C83F92" w:rsidRPr="00AB6CB6" w:rsidRDefault="00C83F92" w:rsidP="00D15F31">
            <w:pPr>
              <w:pStyle w:val="ContactInfo"/>
              <w:jc w:val="left"/>
              <w:rPr>
                <w:b w:val="0"/>
              </w:rPr>
            </w:pPr>
          </w:p>
        </w:tc>
        <w:tc>
          <w:tcPr>
            <w:tcW w:w="8802" w:type="dxa"/>
            <w:gridSpan w:val="2"/>
          </w:tcPr>
          <w:p w:rsidR="00FB203E" w:rsidRDefault="00FB203E" w:rsidP="00D15F31">
            <w:pPr>
              <w:pStyle w:val="ContactInfo"/>
              <w:jc w:val="left"/>
              <w:rPr>
                <w:rStyle w:val="SectionbodytextboldChar"/>
                <w:b/>
              </w:rPr>
            </w:pPr>
          </w:p>
          <w:p w:rsidR="00C83F92" w:rsidRPr="00312D99" w:rsidRDefault="00AB6CB6" w:rsidP="00D15F31">
            <w:pPr>
              <w:pStyle w:val="ContactInfo"/>
              <w:jc w:val="left"/>
              <w:rPr>
                <w:b w:val="0"/>
              </w:rPr>
            </w:pPr>
            <w:r w:rsidRPr="00312D99">
              <w:rPr>
                <w:rStyle w:val="SectionbodytextboldChar"/>
                <w:b/>
              </w:rPr>
              <w:t>Mathcounts Second Place Team</w:t>
            </w:r>
          </w:p>
        </w:tc>
        <w:tc>
          <w:tcPr>
            <w:tcW w:w="1800" w:type="dxa"/>
          </w:tcPr>
          <w:p w:rsidR="00FB203E" w:rsidRDefault="00FB203E" w:rsidP="00D15F31">
            <w:pPr>
              <w:pStyle w:val="ContactInfo"/>
              <w:jc w:val="left"/>
              <w:rPr>
                <w:rStyle w:val="SectionbodytextChar"/>
                <w:color w:val="403152" w:themeColor="accent4" w:themeShade="80"/>
                <w:sz w:val="22"/>
              </w:rPr>
            </w:pPr>
          </w:p>
          <w:p w:rsidR="00C83F92" w:rsidRPr="00D8228B" w:rsidRDefault="00FD2180" w:rsidP="00D15F31">
            <w:pPr>
              <w:pStyle w:val="ContactInfo"/>
              <w:jc w:val="left"/>
            </w:pPr>
            <w:sdt>
              <w:sdtPr>
                <w:rPr>
                  <w:rStyle w:val="SectionbodytextChar"/>
                  <w:color w:val="403152" w:themeColor="accent4" w:themeShade="80"/>
                  <w:sz w:val="22"/>
                </w:rPr>
                <w:id w:val="275215228"/>
                <w:placeholder>
                  <w:docPart w:val="CFC3EBD1BD0047B1A7F3728963BFD977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A11B75" w:rsidRPr="00D8228B">
                  <w:rPr>
                    <w:rStyle w:val="SectionbodytextChar"/>
                    <w:color w:val="403152" w:themeColor="accent4" w:themeShade="80"/>
                    <w:sz w:val="22"/>
                  </w:rPr>
                  <w:t>2011</w:t>
                </w:r>
              </w:sdtContent>
            </w:sdt>
          </w:p>
        </w:tc>
      </w:tr>
      <w:tr w:rsidR="00C83F92" w:rsidTr="0025401A">
        <w:tc>
          <w:tcPr>
            <w:tcW w:w="288" w:type="dxa"/>
          </w:tcPr>
          <w:p w:rsidR="00C83F92" w:rsidRDefault="00C83F92" w:rsidP="00D15F31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</w:tcPr>
          <w:p w:rsidR="00C83F92" w:rsidRPr="00D8228B" w:rsidRDefault="00C83F92" w:rsidP="00D15F31">
            <w:pPr>
              <w:pStyle w:val="ContactInfo"/>
            </w:pPr>
          </w:p>
        </w:tc>
      </w:tr>
      <w:tr w:rsidR="00C83F92" w:rsidTr="0025401A">
        <w:trPr>
          <w:trHeight w:val="345"/>
        </w:trPr>
        <w:sdt>
          <w:sdtPr>
            <w:rPr>
              <w:rStyle w:val="SectionHeadingChar"/>
              <w:rFonts w:asciiTheme="minorHAnsi" w:hAnsiTheme="minorHAnsi"/>
              <w:b/>
              <w:caps w:val="0"/>
              <w:color w:val="403152" w:themeColor="accent4" w:themeShade="80"/>
            </w:rPr>
            <w:id w:val="3643843"/>
            <w:placeholder>
              <w:docPart w:val="162FA463E033487CB8B313490B9F0B21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10890" w:type="dxa"/>
                <w:gridSpan w:val="4"/>
              </w:tcPr>
              <w:p w:rsidR="00C83F92" w:rsidRPr="00D8228B" w:rsidRDefault="00C83F92" w:rsidP="00D15F31">
                <w:pPr>
                  <w:pStyle w:val="ContactInfo"/>
                  <w:jc w:val="left"/>
                </w:pPr>
                <w:r w:rsidRPr="00D8228B">
                  <w:rPr>
                    <w:rStyle w:val="SectionHeadingChar"/>
                    <w:rFonts w:asciiTheme="minorHAnsi" w:hAnsiTheme="minorHAnsi"/>
                    <w:b/>
                    <w:caps w:val="0"/>
                    <w:color w:val="403152" w:themeColor="accent4" w:themeShade="80"/>
                  </w:rPr>
                  <w:t>Volunteer Work</w:t>
                </w:r>
              </w:p>
            </w:tc>
          </w:sdtContent>
        </w:sdt>
      </w:tr>
      <w:tr w:rsidR="00C83F92" w:rsidTr="0025401A">
        <w:tc>
          <w:tcPr>
            <w:tcW w:w="288" w:type="dxa"/>
          </w:tcPr>
          <w:p w:rsidR="00C83F92" w:rsidRDefault="00C83F92" w:rsidP="00D15F3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</w:tcPr>
          <w:p w:rsidR="00FB203E" w:rsidRDefault="00FB203E" w:rsidP="00D15F31">
            <w:pPr>
              <w:pStyle w:val="Sectionbodytext"/>
              <w:rPr>
                <w:rStyle w:val="SectionbodytextChar"/>
                <w:b/>
              </w:rPr>
            </w:pPr>
          </w:p>
          <w:p w:rsidR="00312D99" w:rsidRDefault="00312D99" w:rsidP="00D15F31">
            <w:pPr>
              <w:pStyle w:val="Sectionbodytext"/>
              <w:rPr>
                <w:rStyle w:val="SectionbodytextChar"/>
                <w:b/>
              </w:rPr>
            </w:pPr>
            <w:r w:rsidRPr="00312D99">
              <w:rPr>
                <w:rStyle w:val="SectionbodytextChar"/>
                <w:b/>
              </w:rPr>
              <w:t>Animal Rescue New Orleans, New Orleans, LA</w:t>
            </w:r>
          </w:p>
          <w:p w:rsidR="00753C9F" w:rsidRPr="00312D99" w:rsidRDefault="00753C9F" w:rsidP="00D15F31">
            <w:pPr>
              <w:pStyle w:val="Sectionbodytext"/>
              <w:rPr>
                <w:rStyle w:val="SectionbodytextChar"/>
                <w:b/>
              </w:rPr>
            </w:pPr>
          </w:p>
          <w:p w:rsidR="00312D99" w:rsidRDefault="00312D99" w:rsidP="007372C7">
            <w:pPr>
              <w:pStyle w:val="ContactInfo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Washed dishes, swept, mopped, and walked dogs</w:t>
            </w:r>
          </w:p>
          <w:p w:rsidR="00753C9F" w:rsidRDefault="00753C9F" w:rsidP="00753C9F">
            <w:pPr>
              <w:pStyle w:val="ContactInfo"/>
              <w:ind w:left="360"/>
              <w:jc w:val="left"/>
              <w:rPr>
                <w:sz w:val="20"/>
              </w:rPr>
            </w:pPr>
          </w:p>
          <w:p w:rsidR="00C83F92" w:rsidRDefault="00312D99" w:rsidP="007372C7">
            <w:pPr>
              <w:pStyle w:val="ContactInfo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Thirty-eight service hours</w:t>
            </w:r>
          </w:p>
          <w:p w:rsidR="00FB203E" w:rsidRPr="006E5300" w:rsidRDefault="00FB203E" w:rsidP="00D15F31">
            <w:pPr>
              <w:pStyle w:val="ContactInfo"/>
              <w:jc w:val="left"/>
              <w:rPr>
                <w:sz w:val="20"/>
              </w:rPr>
            </w:pPr>
          </w:p>
        </w:tc>
        <w:tc>
          <w:tcPr>
            <w:tcW w:w="1800" w:type="dxa"/>
          </w:tcPr>
          <w:p w:rsidR="00FB203E" w:rsidRDefault="00FB203E" w:rsidP="00D15F31">
            <w:pPr>
              <w:pStyle w:val="ContactInfo"/>
              <w:jc w:val="left"/>
            </w:pPr>
          </w:p>
          <w:p w:rsidR="00C83F92" w:rsidRPr="00D8228B" w:rsidRDefault="006E5300" w:rsidP="00D15F31">
            <w:pPr>
              <w:pStyle w:val="ContactInfo"/>
              <w:jc w:val="left"/>
            </w:pPr>
            <w:r w:rsidRPr="00D8228B">
              <w:t>2013-2014</w:t>
            </w:r>
          </w:p>
        </w:tc>
      </w:tr>
      <w:tr w:rsidR="00C83F92" w:rsidTr="0025401A">
        <w:sdt>
          <w:sdtPr>
            <w:rPr>
              <w:rStyle w:val="SectionHeadingChar"/>
              <w:rFonts w:asciiTheme="minorHAnsi" w:hAnsiTheme="minorHAnsi"/>
              <w:b/>
              <w:caps w:val="0"/>
              <w:color w:val="403152" w:themeColor="accent4" w:themeShade="80"/>
            </w:rPr>
            <w:id w:val="3645392"/>
            <w:placeholder>
              <w:docPart w:val="568AE3450E3A4294B001B0FA8A4A5BBA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0890" w:type="dxa"/>
                <w:gridSpan w:val="4"/>
              </w:tcPr>
              <w:p w:rsidR="00C83F92" w:rsidRPr="00D8228B" w:rsidRDefault="00C83F92" w:rsidP="00D15F31">
                <w:pPr>
                  <w:pStyle w:val="ContactInfo"/>
                  <w:jc w:val="left"/>
                </w:pPr>
                <w:r w:rsidRPr="00D8228B">
                  <w:t>MEMBERSHIPS</w:t>
                </w:r>
              </w:p>
            </w:tc>
          </w:sdtContent>
        </w:sdt>
      </w:tr>
      <w:tr w:rsidR="00C83F92" w:rsidTr="0025401A">
        <w:tc>
          <w:tcPr>
            <w:tcW w:w="288" w:type="dxa"/>
          </w:tcPr>
          <w:p w:rsidR="00C83F92" w:rsidRDefault="00C83F92" w:rsidP="00D15F3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</w:tcPr>
          <w:p w:rsidR="00813E45" w:rsidRDefault="00813E45" w:rsidP="00D15F31">
            <w:pPr>
              <w:pStyle w:val="Sectionbodytext"/>
              <w:rPr>
                <w:rStyle w:val="SectionbodytextChar"/>
                <w:b/>
              </w:rPr>
            </w:pPr>
          </w:p>
          <w:sdt>
            <w:sdtPr>
              <w:rPr>
                <w:rStyle w:val="SectionbodytextChar"/>
                <w:b/>
              </w:rPr>
              <w:id w:val="4806732"/>
              <w:placeholder>
                <w:docPart w:val="6E49C4E67A944E339BCE6E79707B5123"/>
              </w:placeholder>
            </w:sdtPr>
            <w:sdtEndPr>
              <w:rPr>
                <w:rStyle w:val="DefaultParagraphFont"/>
                <w:color w:val="403152" w:themeColor="accent4" w:themeShade="80"/>
                <w:sz w:val="22"/>
              </w:rPr>
            </w:sdtEndPr>
            <w:sdtContent>
              <w:p w:rsidR="004A17E2" w:rsidRDefault="00C83F92" w:rsidP="00D15F31">
                <w:pPr>
                  <w:pStyle w:val="Sectionbodytext"/>
                  <w:rPr>
                    <w:rStyle w:val="SectionbodytextChar"/>
                    <w:b/>
                  </w:rPr>
                </w:pPr>
                <w:r w:rsidRPr="00813E45">
                  <w:rPr>
                    <w:rStyle w:val="SectionbodytextChar"/>
                    <w:b/>
                  </w:rPr>
                  <w:t>National Junior Honors Society</w:t>
                </w:r>
              </w:p>
              <w:p w:rsidR="00753C9F" w:rsidRDefault="00753C9F" w:rsidP="00D15F31">
                <w:pPr>
                  <w:pStyle w:val="Sectionbodytext"/>
                  <w:rPr>
                    <w:rStyle w:val="SectionbodytextChar"/>
                    <w:b/>
                  </w:rPr>
                </w:pPr>
              </w:p>
              <w:p w:rsidR="004A17E2" w:rsidRDefault="004A17E2" w:rsidP="007372C7">
                <w:pPr>
                  <w:pStyle w:val="ContactInfo"/>
                  <w:numPr>
                    <w:ilvl w:val="0"/>
                    <w:numId w:val="4"/>
                  </w:numPr>
                  <w:jc w:val="left"/>
                  <w:rPr>
                    <w:sz w:val="20"/>
                  </w:rPr>
                </w:pPr>
                <w:r w:rsidRPr="007372C7">
                  <w:rPr>
                    <w:sz w:val="20"/>
                  </w:rPr>
                  <w:t>Created book drive</w:t>
                </w:r>
              </w:p>
              <w:p w:rsidR="00753C9F" w:rsidRPr="007372C7" w:rsidRDefault="00753C9F" w:rsidP="00753C9F">
                <w:pPr>
                  <w:pStyle w:val="ContactInfo"/>
                  <w:ind w:left="360"/>
                  <w:jc w:val="left"/>
                  <w:rPr>
                    <w:sz w:val="20"/>
                  </w:rPr>
                </w:pPr>
              </w:p>
              <w:p w:rsidR="00C83F92" w:rsidRPr="00813E45" w:rsidRDefault="00C44B24" w:rsidP="007372C7">
                <w:pPr>
                  <w:pStyle w:val="ContactInfo"/>
                  <w:numPr>
                    <w:ilvl w:val="0"/>
                    <w:numId w:val="3"/>
                  </w:numPr>
                  <w:jc w:val="left"/>
                </w:pPr>
                <w:r w:rsidRPr="007372C7">
                  <w:rPr>
                    <w:sz w:val="20"/>
                  </w:rPr>
                  <w:t>Over</w:t>
                </w:r>
                <w:r w:rsidR="004A17E2" w:rsidRPr="007372C7">
                  <w:rPr>
                    <w:sz w:val="20"/>
                  </w:rPr>
                  <w:t xml:space="preserve"> five service hours</w:t>
                </w:r>
              </w:p>
            </w:sdtContent>
          </w:sdt>
        </w:tc>
        <w:tc>
          <w:tcPr>
            <w:tcW w:w="1800" w:type="dxa"/>
          </w:tcPr>
          <w:p w:rsidR="00312D99" w:rsidRPr="00D8228B" w:rsidRDefault="00312D99" w:rsidP="00D15F31">
            <w:pPr>
              <w:pStyle w:val="ContactInfo"/>
              <w:jc w:val="left"/>
            </w:pPr>
          </w:p>
          <w:p w:rsidR="00C83F92" w:rsidRPr="00D8228B" w:rsidRDefault="00F73D1B" w:rsidP="00D15F31">
            <w:pPr>
              <w:pStyle w:val="ContactInfo"/>
              <w:jc w:val="left"/>
            </w:pPr>
            <w:r w:rsidRPr="00D8228B">
              <w:t>2013-</w:t>
            </w:r>
            <w:r w:rsidR="004F6023">
              <w:t>present</w:t>
            </w:r>
          </w:p>
        </w:tc>
      </w:tr>
      <w:tr w:rsidR="00C83F92" w:rsidTr="0025401A">
        <w:tc>
          <w:tcPr>
            <w:tcW w:w="288" w:type="dxa"/>
          </w:tcPr>
          <w:p w:rsidR="00C83F92" w:rsidRDefault="00C83F92" w:rsidP="00D15F3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</w:tcPr>
          <w:p w:rsidR="00F73D1B" w:rsidRDefault="00F73D1B" w:rsidP="00D15F31">
            <w:pPr>
              <w:pStyle w:val="Sectionbodytext"/>
              <w:rPr>
                <w:rStyle w:val="SectionbodytextChar"/>
                <w:b/>
              </w:rPr>
            </w:pPr>
          </w:p>
          <w:sdt>
            <w:sdtPr>
              <w:rPr>
                <w:rStyle w:val="SectionbodytextChar"/>
                <w:b/>
              </w:rPr>
              <w:id w:val="3858551"/>
              <w:placeholder>
                <w:docPart w:val="9ABF1E403080407D86997539A4506321"/>
              </w:placeholder>
            </w:sdtPr>
            <w:sdtEndPr>
              <w:rPr>
                <w:rStyle w:val="DefaultParagraphFont"/>
                <w:color w:val="403152" w:themeColor="accent4" w:themeShade="80"/>
                <w:sz w:val="22"/>
              </w:rPr>
            </w:sdtEndPr>
            <w:sdtContent>
              <w:p w:rsidR="004A17E2" w:rsidRDefault="00F73D1B" w:rsidP="00D15F31">
                <w:pPr>
                  <w:pStyle w:val="Sectionbodytext"/>
                  <w:rPr>
                    <w:rStyle w:val="SectionbodytextChar"/>
                    <w:b/>
                  </w:rPr>
                </w:pPr>
                <w:r w:rsidRPr="00813E45">
                  <w:rPr>
                    <w:rStyle w:val="SectionbodytextChar"/>
                    <w:b/>
                  </w:rPr>
                  <w:t>4H, Secretary</w:t>
                </w:r>
              </w:p>
              <w:p w:rsidR="00753C9F" w:rsidRDefault="00753C9F" w:rsidP="00D15F31">
                <w:pPr>
                  <w:pStyle w:val="Sectionbodytext"/>
                  <w:rPr>
                    <w:rStyle w:val="SectionbodytextChar"/>
                    <w:b/>
                  </w:rPr>
                </w:pPr>
              </w:p>
              <w:p w:rsidR="004A17E2" w:rsidRDefault="004A17E2" w:rsidP="007372C7">
                <w:pPr>
                  <w:pStyle w:val="ContactInfo"/>
                  <w:numPr>
                    <w:ilvl w:val="0"/>
                    <w:numId w:val="3"/>
                  </w:numPr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Recorded and summarized meetings</w:t>
                </w:r>
              </w:p>
              <w:p w:rsidR="00753C9F" w:rsidRDefault="00753C9F" w:rsidP="00753C9F">
                <w:pPr>
                  <w:pStyle w:val="ContactInfo"/>
                  <w:ind w:left="360"/>
                  <w:jc w:val="left"/>
                  <w:rPr>
                    <w:sz w:val="20"/>
                  </w:rPr>
                </w:pPr>
              </w:p>
              <w:p w:rsidR="00946DF0" w:rsidRPr="00F73D1B" w:rsidRDefault="004A17E2" w:rsidP="007372C7">
                <w:pPr>
                  <w:pStyle w:val="ContactInfo"/>
                  <w:numPr>
                    <w:ilvl w:val="0"/>
                    <w:numId w:val="3"/>
                  </w:numPr>
                  <w:jc w:val="left"/>
                </w:pPr>
                <w:r>
                  <w:rPr>
                    <w:sz w:val="20"/>
                  </w:rPr>
                  <w:t>Planted garden</w:t>
                </w:r>
              </w:p>
            </w:sdtContent>
          </w:sdt>
        </w:tc>
        <w:tc>
          <w:tcPr>
            <w:tcW w:w="1800" w:type="dxa"/>
          </w:tcPr>
          <w:p w:rsidR="00312D99" w:rsidRPr="00D8228B" w:rsidRDefault="00312D99" w:rsidP="00D15F31">
            <w:pPr>
              <w:pStyle w:val="ContactInfo"/>
              <w:jc w:val="left"/>
            </w:pPr>
          </w:p>
          <w:p w:rsidR="00C83F92" w:rsidRPr="00D8228B" w:rsidRDefault="00F73D1B" w:rsidP="00D15F31">
            <w:pPr>
              <w:pStyle w:val="ContactInfo"/>
              <w:jc w:val="left"/>
            </w:pPr>
            <w:r w:rsidRPr="00D8228B">
              <w:t>2013-2014</w:t>
            </w:r>
          </w:p>
        </w:tc>
      </w:tr>
      <w:tr w:rsidR="00946DF0" w:rsidTr="0025401A">
        <w:tc>
          <w:tcPr>
            <w:tcW w:w="288" w:type="dxa"/>
          </w:tcPr>
          <w:p w:rsidR="00946DF0" w:rsidRDefault="00946DF0" w:rsidP="00D15F3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</w:tcPr>
          <w:p w:rsidR="00946DF0" w:rsidRPr="00813E45" w:rsidRDefault="00946DF0" w:rsidP="00D15F31">
            <w:pPr>
              <w:pStyle w:val="Sectionbodytext"/>
              <w:rPr>
                <w:b/>
                <w:sz w:val="18"/>
              </w:rPr>
            </w:pPr>
          </w:p>
          <w:p w:rsidR="00946DF0" w:rsidRDefault="00F73D1B" w:rsidP="00D15F31">
            <w:pPr>
              <w:pStyle w:val="Sectionbodytext"/>
              <w:rPr>
                <w:b/>
              </w:rPr>
            </w:pPr>
            <w:r>
              <w:rPr>
                <w:b/>
              </w:rPr>
              <w:t>Talented Art</w:t>
            </w:r>
          </w:p>
          <w:p w:rsidR="00753C9F" w:rsidRDefault="00753C9F" w:rsidP="00D15F31">
            <w:pPr>
              <w:pStyle w:val="Sectionbodytext"/>
              <w:rPr>
                <w:b/>
              </w:rPr>
            </w:pPr>
          </w:p>
          <w:p w:rsidR="00B377ED" w:rsidRPr="00F73D1B" w:rsidRDefault="00B377ED" w:rsidP="007372C7">
            <w:pPr>
              <w:pStyle w:val="ContactInfo"/>
              <w:numPr>
                <w:ilvl w:val="0"/>
                <w:numId w:val="5"/>
              </w:numPr>
              <w:jc w:val="left"/>
            </w:pPr>
            <w:r w:rsidRPr="00B377ED">
              <w:rPr>
                <w:sz w:val="20"/>
              </w:rPr>
              <w:t xml:space="preserve">Entered </w:t>
            </w:r>
            <w:r w:rsidRPr="00AD2E72">
              <w:rPr>
                <w:sz w:val="20"/>
                <w:u w:val="single"/>
              </w:rPr>
              <w:t>Protect Our Watersheds Art Contest</w:t>
            </w:r>
            <w:r w:rsidRPr="00B377ED">
              <w:rPr>
                <w:sz w:val="20"/>
              </w:rPr>
              <w:t xml:space="preserve"> hosted by Pennsylvania American Water</w:t>
            </w:r>
          </w:p>
        </w:tc>
        <w:tc>
          <w:tcPr>
            <w:tcW w:w="1800" w:type="dxa"/>
          </w:tcPr>
          <w:p w:rsidR="00312D99" w:rsidRPr="00D8228B" w:rsidRDefault="00312D99" w:rsidP="00D15F31">
            <w:pPr>
              <w:pStyle w:val="ContactInfo"/>
              <w:jc w:val="left"/>
            </w:pPr>
          </w:p>
          <w:p w:rsidR="00946DF0" w:rsidRPr="00D8228B" w:rsidRDefault="00F73D1B" w:rsidP="00D15F31">
            <w:pPr>
              <w:pStyle w:val="ContactInfo"/>
              <w:jc w:val="left"/>
            </w:pPr>
            <w:r w:rsidRPr="00D8228B">
              <w:t>20</w:t>
            </w:r>
            <w:r w:rsidR="00D749F8" w:rsidRPr="00D8228B">
              <w:t>11-</w:t>
            </w:r>
            <w:r w:rsidR="004F6023">
              <w:t>present</w:t>
            </w:r>
          </w:p>
        </w:tc>
      </w:tr>
      <w:tr w:rsidR="00AD2E72" w:rsidTr="0025401A">
        <w:tc>
          <w:tcPr>
            <w:tcW w:w="288" w:type="dxa"/>
          </w:tcPr>
          <w:p w:rsidR="00AD2E72" w:rsidRDefault="00AD2E72" w:rsidP="00D15F3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</w:tcPr>
          <w:p w:rsidR="00AD2E72" w:rsidRDefault="00AD2E72" w:rsidP="00D15F31">
            <w:pPr>
              <w:pStyle w:val="Sectionbodytext"/>
              <w:rPr>
                <w:b/>
              </w:rPr>
            </w:pPr>
          </w:p>
          <w:p w:rsidR="00AD2E72" w:rsidRDefault="00AD2E72" w:rsidP="00D15F31">
            <w:pPr>
              <w:pStyle w:val="Sectionbodytext"/>
              <w:rPr>
                <w:b/>
              </w:rPr>
            </w:pPr>
            <w:r>
              <w:rPr>
                <w:b/>
              </w:rPr>
              <w:t>Gifted program</w:t>
            </w:r>
          </w:p>
          <w:p w:rsidR="00753C9F" w:rsidRPr="00B377ED" w:rsidRDefault="00753C9F" w:rsidP="00D15F31">
            <w:pPr>
              <w:pStyle w:val="Sectionbodytext"/>
              <w:rPr>
                <w:b/>
              </w:rPr>
            </w:pPr>
          </w:p>
        </w:tc>
        <w:tc>
          <w:tcPr>
            <w:tcW w:w="1800" w:type="dxa"/>
          </w:tcPr>
          <w:p w:rsidR="00AD2E72" w:rsidRPr="00D8228B" w:rsidRDefault="00AD2E72" w:rsidP="00D15F31">
            <w:pPr>
              <w:pStyle w:val="Sectionbodytext"/>
            </w:pPr>
          </w:p>
        </w:tc>
      </w:tr>
      <w:tr w:rsidR="00AD2E72" w:rsidTr="0025401A">
        <w:tc>
          <w:tcPr>
            <w:tcW w:w="288" w:type="dxa"/>
          </w:tcPr>
          <w:p w:rsidR="00AD2E72" w:rsidRDefault="00AD2E72" w:rsidP="00D15F31">
            <w:pPr>
              <w:pStyle w:val="ContactInfo"/>
              <w:jc w:val="left"/>
            </w:pPr>
          </w:p>
        </w:tc>
        <w:tc>
          <w:tcPr>
            <w:tcW w:w="4230" w:type="dxa"/>
          </w:tcPr>
          <w:p w:rsidR="00AD2E72" w:rsidRDefault="00AD2E72" w:rsidP="007372C7">
            <w:pPr>
              <w:pStyle w:val="ContactInfo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AD2E72">
              <w:rPr>
                <w:sz w:val="20"/>
              </w:rPr>
              <w:t>Advanced curriculum Social Studies</w:t>
            </w:r>
          </w:p>
          <w:p w:rsidR="00753C9F" w:rsidRDefault="00753C9F" w:rsidP="00753C9F">
            <w:pPr>
              <w:pStyle w:val="ContactInfo"/>
              <w:ind w:left="360"/>
              <w:jc w:val="left"/>
              <w:rPr>
                <w:sz w:val="20"/>
              </w:rPr>
            </w:pPr>
          </w:p>
          <w:p w:rsidR="00AD2E72" w:rsidRPr="00AD2E72" w:rsidRDefault="00AD2E72" w:rsidP="007372C7">
            <w:pPr>
              <w:pStyle w:val="ContactInfo"/>
              <w:numPr>
                <w:ilvl w:val="0"/>
                <w:numId w:val="5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Advanced curriculum ELA</w:t>
            </w:r>
          </w:p>
        </w:tc>
        <w:tc>
          <w:tcPr>
            <w:tcW w:w="4572" w:type="dxa"/>
          </w:tcPr>
          <w:p w:rsidR="005B7CAB" w:rsidRDefault="005B7CAB" w:rsidP="00D15F31">
            <w:pPr>
              <w:pStyle w:val="ContactInfo"/>
              <w:jc w:val="left"/>
            </w:pPr>
          </w:p>
        </w:tc>
        <w:tc>
          <w:tcPr>
            <w:tcW w:w="1800" w:type="dxa"/>
          </w:tcPr>
          <w:p w:rsidR="0025401A" w:rsidRDefault="0025401A" w:rsidP="0025401A">
            <w:pPr>
              <w:pStyle w:val="ContactInfo"/>
              <w:jc w:val="left"/>
              <w:rPr>
                <w:sz w:val="20"/>
              </w:rPr>
            </w:pPr>
            <w:r w:rsidRPr="005B7CAB">
              <w:rPr>
                <w:sz w:val="20"/>
              </w:rPr>
              <w:t>2009-</w:t>
            </w:r>
            <w:r>
              <w:rPr>
                <w:sz w:val="20"/>
              </w:rPr>
              <w:t>2011</w:t>
            </w:r>
          </w:p>
          <w:p w:rsidR="0025401A" w:rsidRDefault="0025401A" w:rsidP="0025401A">
            <w:pPr>
              <w:pStyle w:val="ContactInfo"/>
              <w:jc w:val="left"/>
              <w:rPr>
                <w:sz w:val="20"/>
              </w:rPr>
            </w:pPr>
          </w:p>
          <w:p w:rsidR="00AD2E72" w:rsidRPr="00D8228B" w:rsidRDefault="0025401A" w:rsidP="0025401A">
            <w:pPr>
              <w:pStyle w:val="ContactInfo"/>
              <w:jc w:val="left"/>
            </w:pPr>
            <w:r>
              <w:rPr>
                <w:sz w:val="20"/>
              </w:rPr>
              <w:t>2011-present</w:t>
            </w:r>
          </w:p>
        </w:tc>
      </w:tr>
    </w:tbl>
    <w:p w:rsidR="000B3188" w:rsidRDefault="000B3188" w:rsidP="00976B7C"/>
    <w:sectPr w:rsidR="000B3188" w:rsidSect="007D4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348" w:rsidRDefault="001B5348">
      <w:pPr>
        <w:spacing w:after="0" w:line="240" w:lineRule="auto"/>
      </w:pPr>
      <w:r>
        <w:separator/>
      </w:r>
    </w:p>
    <w:p w:rsidR="001B5348" w:rsidRDefault="001B5348"/>
  </w:endnote>
  <w:endnote w:type="continuationSeparator" w:id="0">
    <w:p w:rsidR="001B5348" w:rsidRDefault="001B5348">
      <w:pPr>
        <w:spacing w:after="0" w:line="240" w:lineRule="auto"/>
      </w:pPr>
      <w:r>
        <w:continuationSeparator/>
      </w:r>
    </w:p>
    <w:p w:rsidR="001B5348" w:rsidRDefault="001B534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4678"/>
      <w:docPartObj>
        <w:docPartGallery w:val="Page Numbers (Bottom of Page)"/>
        <w:docPartUnique/>
      </w:docPartObj>
    </w:sdtPr>
    <w:sdtContent>
      <w:p w:rsidR="001B5348" w:rsidRDefault="00FD2180" w:rsidP="00985323">
        <w:pPr>
          <w:pStyle w:val="Footer"/>
          <w:jc w:val="center"/>
        </w:pPr>
        <w:fldSimple w:instr=" PAGE   \* MERGEFORMAT ">
          <w:r w:rsidR="001B5348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4653"/>
      <w:docPartObj>
        <w:docPartGallery w:val="Page Numbers (Bottom of Page)"/>
        <w:docPartUnique/>
      </w:docPartObj>
    </w:sdtPr>
    <w:sdtContent>
      <w:p w:rsidR="001B5348" w:rsidRPr="007D4B79" w:rsidRDefault="00FD2180" w:rsidP="00985323">
        <w:pPr>
          <w:pStyle w:val="Footer"/>
          <w:jc w:val="center"/>
        </w:pPr>
        <w:fldSimple w:instr=" PAGE   \* MERGEFORMAT ">
          <w:r w:rsidR="0025401A"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01A" w:rsidRDefault="002540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348" w:rsidRDefault="001B5348">
      <w:pPr>
        <w:spacing w:after="0" w:line="240" w:lineRule="auto"/>
      </w:pPr>
      <w:r>
        <w:separator/>
      </w:r>
    </w:p>
    <w:p w:rsidR="001B5348" w:rsidRDefault="001B5348"/>
  </w:footnote>
  <w:footnote w:type="continuationSeparator" w:id="0">
    <w:p w:rsidR="001B5348" w:rsidRDefault="001B5348">
      <w:pPr>
        <w:spacing w:after="0" w:line="240" w:lineRule="auto"/>
      </w:pPr>
      <w:r>
        <w:continuationSeparator/>
      </w:r>
    </w:p>
    <w:p w:rsidR="001B5348" w:rsidRDefault="001B534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01A" w:rsidRDefault="002540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348" w:rsidRPr="007D4B79" w:rsidRDefault="00FD2180" w:rsidP="007D4B79">
    <w:pPr>
      <w:pStyle w:val="YourName"/>
    </w:pPr>
    <w:r>
      <w:rPr>
        <w:noProof/>
      </w:rPr>
      <w:pict>
        <v:shape id="_x0000_s2050" style="position:absolute;left:0;text-align:left;margin-left:-4.3pt;margin-top:101.95pt;width:546.45pt;height:629.2pt;z-index:-251657728;mso-position-horizontal-relative:margin" coordsize="11098,12745" path="m7,12741l,249r,l,245r,-3l1,229,3,214,8,197r4,-17l19,161r7,-19l32,133r5,-11l42,113r6,-9l55,94r7,-8l69,77r9,-8l85,61,95,53r10,-6l114,39r12,-6l137,28r12,-5l161,17r13,-4l189,11,203,9,218,8r8,l233,8r,l11065,r33,49l233,65r,l227,65r-8,l208,66r-12,2l185,69r-11,4l164,77r-8,3l146,85r-9,4l129,94r-7,7l114,106r-7,7l101,120r-6,6l90,133r-5,8l76,156r-8,14l61,185r-5,14l53,213r-4,12l48,235r-1,10l47,247r,2l47,249r4,12496l7,12741xe" fillcolor="#fabf8f [1945]" stroked="f">
          <v:fill opacity="41943f" color2="fill lighten(24)" rotate="t" angle="-135" method="linear sigma" focus="100%" type="gradient"/>
          <v:path arrowok="t"/>
          <w10:wrap anchorx="margin"/>
        </v:shape>
      </w:pict>
    </w:r>
    <w:r>
      <w:pict>
        <v:shape id="_x0000_s2049" style="position:absolute;left:0;text-align:left;margin-left:0;margin-top:-13.15pt;width:564.75pt;height:96.95pt;z-index:-251658752;mso-position-horizontal:center;mso-position-horizontal-relative:margin" coordsize="11295,2356" path="m11295,c11295,,5647,,,hdc,,18,2131,,2356,1066,2300,660,788,2131,523,3631,330,7300,853,8827,766hbc10354,679,10781,160,11295,xe" fillcolor="#ccc0d9 [1303]" stroked="f">
          <v:fill opacity="28180f" color2="fill lighten(0)" o:opacity2="11796f" rotate="t" method="linear sigma" focus="100%" type="gradient"/>
          <v:path arrowok="t"/>
          <w10:wrap anchorx="margin"/>
        </v:shape>
      </w:pict>
    </w:r>
    <w:sdt>
      <w:sdtPr>
        <w:alias w:val="Author"/>
        <w:tag w:val="Author"/>
        <w:id w:val="3644617"/>
      </w:sdtPr>
      <w:sdtContent>
        <w:r w:rsidR="001B5348">
          <w:t>Laura K. Smith</w:t>
        </w:r>
      </w:sdtContent>
    </w:sdt>
  </w:p>
  <w:p w:rsidR="001B5348" w:rsidRDefault="001B5348">
    <w:pPr>
      <w:pStyle w:val="ContactInfo"/>
    </w:pPr>
  </w:p>
  <w:sdt>
    <w:sdtPr>
      <w:rPr>
        <w:rStyle w:val="ContactInfoChar"/>
        <w:b/>
      </w:rPr>
      <w:id w:val="3644620"/>
    </w:sdtPr>
    <w:sdtEndPr>
      <w:rPr>
        <w:rStyle w:val="DefaultParagraphFont"/>
      </w:rPr>
    </w:sdtEndPr>
    <w:sdtContent>
      <w:p w:rsidR="001B5348" w:rsidRDefault="001B5348">
        <w:pPr>
          <w:pStyle w:val="ContactInfo"/>
        </w:pPr>
        <w:r>
          <w:rPr>
            <w:rStyle w:val="ContactInfoChar"/>
            <w:b/>
          </w:rPr>
          <w:t>lsmith@pftsta.jppss.k12.la.us</w:t>
        </w:r>
      </w:p>
    </w:sdtContent>
  </w:sdt>
  <w:sdt>
    <w:sdtPr>
      <w:rPr>
        <w:rStyle w:val="ContactInfoChar"/>
        <w:b/>
      </w:rPr>
      <w:id w:val="3644621"/>
      <w:showingPlcHdr/>
    </w:sdtPr>
    <w:sdtEndPr>
      <w:rPr>
        <w:rStyle w:val="DefaultParagraphFont"/>
      </w:rPr>
    </w:sdtEndPr>
    <w:sdtContent>
      <w:p w:rsidR="001B5348" w:rsidRDefault="001B5348">
        <w:pPr>
          <w:pStyle w:val="ContactInfo"/>
        </w:pPr>
        <w:r>
          <w:rPr>
            <w:rStyle w:val="ContactInfoChar"/>
            <w:b/>
          </w:rPr>
          <w:t xml:space="preserve">     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01A" w:rsidRDefault="002540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60189"/>
    <w:multiLevelType w:val="hybridMultilevel"/>
    <w:tmpl w:val="384AF1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55A02"/>
    <w:multiLevelType w:val="hybridMultilevel"/>
    <w:tmpl w:val="735036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8E4377"/>
    <w:multiLevelType w:val="hybridMultilevel"/>
    <w:tmpl w:val="51F8F6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2B49B8"/>
    <w:multiLevelType w:val="hybridMultilevel"/>
    <w:tmpl w:val="3C24BBD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10122F"/>
    <w:multiLevelType w:val="hybridMultilevel"/>
    <w:tmpl w:val="60FC0B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83F92"/>
    <w:rsid w:val="00051281"/>
    <w:rsid w:val="000B3188"/>
    <w:rsid w:val="00111366"/>
    <w:rsid w:val="00181B79"/>
    <w:rsid w:val="0019450B"/>
    <w:rsid w:val="001B5348"/>
    <w:rsid w:val="0025401A"/>
    <w:rsid w:val="00292511"/>
    <w:rsid w:val="00312D99"/>
    <w:rsid w:val="003771FA"/>
    <w:rsid w:val="004534BE"/>
    <w:rsid w:val="004A17E2"/>
    <w:rsid w:val="004D320D"/>
    <w:rsid w:val="004E178A"/>
    <w:rsid w:val="004E776F"/>
    <w:rsid w:val="004F6023"/>
    <w:rsid w:val="005B7CAB"/>
    <w:rsid w:val="00641948"/>
    <w:rsid w:val="006515C7"/>
    <w:rsid w:val="006E5300"/>
    <w:rsid w:val="007372C7"/>
    <w:rsid w:val="0074283B"/>
    <w:rsid w:val="00753C9F"/>
    <w:rsid w:val="0077547D"/>
    <w:rsid w:val="007C65E3"/>
    <w:rsid w:val="007D4B79"/>
    <w:rsid w:val="00813E45"/>
    <w:rsid w:val="0087332A"/>
    <w:rsid w:val="008D16AA"/>
    <w:rsid w:val="00934065"/>
    <w:rsid w:val="00946DF0"/>
    <w:rsid w:val="00960D25"/>
    <w:rsid w:val="00976B7C"/>
    <w:rsid w:val="00985323"/>
    <w:rsid w:val="009F49BC"/>
    <w:rsid w:val="00A04D96"/>
    <w:rsid w:val="00A11B75"/>
    <w:rsid w:val="00A214A0"/>
    <w:rsid w:val="00A2441C"/>
    <w:rsid w:val="00A62598"/>
    <w:rsid w:val="00AB6CB6"/>
    <w:rsid w:val="00AD2E72"/>
    <w:rsid w:val="00B377ED"/>
    <w:rsid w:val="00C44B24"/>
    <w:rsid w:val="00C83F92"/>
    <w:rsid w:val="00CD3571"/>
    <w:rsid w:val="00CE052D"/>
    <w:rsid w:val="00CE5978"/>
    <w:rsid w:val="00D15F31"/>
    <w:rsid w:val="00D526AE"/>
    <w:rsid w:val="00D749F8"/>
    <w:rsid w:val="00D8228B"/>
    <w:rsid w:val="00E555E7"/>
    <w:rsid w:val="00F06843"/>
    <w:rsid w:val="00F73D1B"/>
    <w:rsid w:val="00F968CB"/>
    <w:rsid w:val="00FB203E"/>
    <w:rsid w:val="00FD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semiHidden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">
    <w:name w:val="Section_Body"/>
    <w:link w:val="SectionBodyChar"/>
    <w:qFormat/>
    <w:rsid w:val="00A11B75"/>
    <w:rPr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A11B75"/>
    <w:rPr>
      <w:color w:val="000000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TSTA-DC1\lsmith$\Application%20Data\Microsoft\Templates\Resume_EntryLev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BCEFFB4BE842E2A60FEC10FB2FC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3BDEC-AED5-4D07-9E5D-27FA7A837E0A}"/>
      </w:docPartPr>
      <w:docPartBody>
        <w:p w:rsidR="00073DDE" w:rsidRDefault="00191CE3">
          <w:pPr>
            <w:pStyle w:val="61BCEFFB4BE842E2A60FEC10FB2FCF1D"/>
          </w:pPr>
          <w:r>
            <w:t>EDUCATION</w:t>
          </w:r>
        </w:p>
      </w:docPartBody>
    </w:docPart>
    <w:docPart>
      <w:docPartPr>
        <w:name w:val="B48AF42434304F2A813AE24818A95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8788-470C-4C31-9102-047E070D18B5}"/>
      </w:docPartPr>
      <w:docPartBody>
        <w:p w:rsidR="00073DDE" w:rsidRDefault="00191CE3" w:rsidP="00191CE3">
          <w:pPr>
            <w:pStyle w:val="B48AF42434304F2A813AE24818A95D0C"/>
          </w:pPr>
          <w:r>
            <w:t>[Ph.D. in English]</w:t>
          </w:r>
        </w:p>
      </w:docPartBody>
    </w:docPart>
    <w:docPart>
      <w:docPartPr>
        <w:name w:val="514BAE35585643EC95537DED83D12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9A40A-8FF1-458D-91C2-F86D1E164C17}"/>
      </w:docPartPr>
      <w:docPartBody>
        <w:p w:rsidR="00073DDE" w:rsidRDefault="00191CE3" w:rsidP="00191CE3">
          <w:pPr>
            <w:pStyle w:val="514BAE35585643EC95537DED83D1291B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A0C80B6468DE468F8EE7470688A08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0BA82-F501-4C7F-B6ED-7E414ECAF6DB}"/>
      </w:docPartPr>
      <w:docPartBody>
        <w:p w:rsidR="00073DDE" w:rsidRDefault="00191CE3" w:rsidP="00191CE3">
          <w:pPr>
            <w:pStyle w:val="A0C80B6468DE468F8EE7470688A08C41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158986AF60454A9E83AB946F666C4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8F7F-4A6F-4FA0-99D6-A1EE2C8B558C}"/>
      </w:docPartPr>
      <w:docPartBody>
        <w:p w:rsidR="00073DDE" w:rsidRDefault="00191CE3" w:rsidP="00191CE3">
          <w:pPr>
            <w:pStyle w:val="158986AF60454A9E83AB946F666C41BE"/>
          </w:pPr>
          <w:r>
            <w:t>AWARDS</w:t>
          </w:r>
        </w:p>
      </w:docPartBody>
    </w:docPart>
    <w:docPart>
      <w:docPartPr>
        <w:name w:val="CFC3EBD1BD0047B1A7F3728963BFD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F9C89-547F-4488-974C-01EA45AE4393}"/>
      </w:docPartPr>
      <w:docPartBody>
        <w:p w:rsidR="00073DDE" w:rsidRDefault="00191CE3" w:rsidP="00191CE3">
          <w:pPr>
            <w:pStyle w:val="CFC3EBD1BD0047B1A7F3728963BFD977"/>
          </w:pPr>
          <w:r>
            <w:rPr>
              <w:rStyle w:val="SectionBodyChar"/>
            </w:rPr>
            <w:t>[End Date]</w:t>
          </w:r>
        </w:p>
      </w:docPartBody>
    </w:docPart>
    <w:docPart>
      <w:docPartPr>
        <w:name w:val="162FA463E033487CB8B313490B9F0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F9A78-D4CE-4490-9F36-F3B851114CAB}"/>
      </w:docPartPr>
      <w:docPartBody>
        <w:p w:rsidR="00073DDE" w:rsidRDefault="00191CE3" w:rsidP="00191CE3">
          <w:pPr>
            <w:pStyle w:val="162FA463E033487CB8B313490B9F0B21"/>
          </w:pPr>
          <w:r>
            <w:t>TEACHING EXPERIENCE</w:t>
          </w:r>
        </w:p>
      </w:docPartBody>
    </w:docPart>
    <w:docPart>
      <w:docPartPr>
        <w:name w:val="568AE3450E3A4294B001B0FA8A4A5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D4A88-3554-4E00-924C-BC846FCE6491}"/>
      </w:docPartPr>
      <w:docPartBody>
        <w:p w:rsidR="00073DDE" w:rsidRDefault="00191CE3" w:rsidP="00191CE3">
          <w:pPr>
            <w:pStyle w:val="568AE3450E3A4294B001B0FA8A4A5BBA"/>
          </w:pPr>
          <w:r>
            <w:t>MEMBERSHIPS</w:t>
          </w:r>
        </w:p>
      </w:docPartBody>
    </w:docPart>
    <w:docPart>
      <w:docPartPr>
        <w:name w:val="6E49C4E67A944E339BCE6E79707B5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56389-20A5-448E-B010-5DBA618B7EE6}"/>
      </w:docPartPr>
      <w:docPartBody>
        <w:p w:rsidR="00073DDE" w:rsidRDefault="00191CE3" w:rsidP="00191CE3">
          <w:pPr>
            <w:pStyle w:val="6E49C4E67A944E339BCE6E79707B5123"/>
          </w:pPr>
          <w:r>
            <w:t>[American Society of English Honorees]</w:t>
          </w:r>
        </w:p>
      </w:docPartBody>
    </w:docPart>
    <w:docPart>
      <w:docPartPr>
        <w:name w:val="9ABF1E403080407D86997539A4506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789B4-212D-44BA-AEFF-75314CEF13A3}"/>
      </w:docPartPr>
      <w:docPartBody>
        <w:p w:rsidR="00E94557" w:rsidRDefault="00E94557" w:rsidP="00E94557">
          <w:pPr>
            <w:pStyle w:val="9ABF1E403080407D86997539A4506321"/>
          </w:pPr>
          <w:r>
            <w:t>[Western Society of Women Writers]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91CE3"/>
    <w:rsid w:val="00073DDE"/>
    <w:rsid w:val="00191CE3"/>
    <w:rsid w:val="00982462"/>
    <w:rsid w:val="00C61817"/>
    <w:rsid w:val="00E14511"/>
    <w:rsid w:val="00E9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BCEFFB4BE842E2A60FEC10FB2FCF1D">
    <w:name w:val="61BCEFFB4BE842E2A60FEC10FB2FCF1D"/>
    <w:rsid w:val="00073DDE"/>
  </w:style>
  <w:style w:type="paragraph" w:customStyle="1" w:styleId="SectionBody">
    <w:name w:val="Section_Body"/>
    <w:link w:val="SectionBodyChar"/>
    <w:qFormat/>
    <w:rsid w:val="00191CE3"/>
    <w:rPr>
      <w:rFonts w:eastAsiaTheme="minorHAnsi"/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191CE3"/>
    <w:rPr>
      <w:rFonts w:eastAsiaTheme="minorHAnsi"/>
      <w:color w:val="000000" w:themeColor="text1"/>
      <w:sz w:val="20"/>
    </w:rPr>
  </w:style>
  <w:style w:type="paragraph" w:customStyle="1" w:styleId="49FCB683C6114CE88BA8F871693295CD">
    <w:name w:val="49FCB683C6114CE88BA8F871693295CD"/>
    <w:rsid w:val="00073DDE"/>
  </w:style>
  <w:style w:type="paragraph" w:customStyle="1" w:styleId="98E9C35F3CF140829D1031652A4EF6A1">
    <w:name w:val="98E9C35F3CF140829D1031652A4EF6A1"/>
    <w:rsid w:val="00073DDE"/>
  </w:style>
  <w:style w:type="paragraph" w:customStyle="1" w:styleId="7C740ECFC42444B9932CEBEC182B349C">
    <w:name w:val="7C740ECFC42444B9932CEBEC182B349C"/>
    <w:rsid w:val="00073DDE"/>
  </w:style>
  <w:style w:type="paragraph" w:customStyle="1" w:styleId="2138416021384C3EA712B08636D2FB5B">
    <w:name w:val="2138416021384C3EA712B08636D2FB5B"/>
    <w:rsid w:val="00073DDE"/>
  </w:style>
  <w:style w:type="paragraph" w:customStyle="1" w:styleId="53FB46A4D5584DD5842F5602A9E47F2F">
    <w:name w:val="53FB46A4D5584DD5842F5602A9E47F2F"/>
    <w:rsid w:val="00073DDE"/>
  </w:style>
  <w:style w:type="paragraph" w:customStyle="1" w:styleId="0B70329913AF4AAD8059D8BF18921D66">
    <w:name w:val="0B70329913AF4AAD8059D8BF18921D66"/>
    <w:rsid w:val="00073DDE"/>
  </w:style>
  <w:style w:type="paragraph" w:customStyle="1" w:styleId="6B850F066AFC45C3B77ECF95C531BBA3">
    <w:name w:val="6B850F066AFC45C3B77ECF95C531BBA3"/>
    <w:rsid w:val="00073DDE"/>
  </w:style>
  <w:style w:type="paragraph" w:customStyle="1" w:styleId="12786AE993BF45128B4CC5A53F2DAAA7">
    <w:name w:val="12786AE993BF45128B4CC5A53F2DAAA7"/>
    <w:rsid w:val="00073DDE"/>
  </w:style>
  <w:style w:type="paragraph" w:customStyle="1" w:styleId="11848BF2D21241198A77863EA999F0CE">
    <w:name w:val="11848BF2D21241198A77863EA999F0CE"/>
    <w:rsid w:val="00073DDE"/>
  </w:style>
  <w:style w:type="paragraph" w:customStyle="1" w:styleId="F716263713844075A8357CBFA8EC86B7">
    <w:name w:val="F716263713844075A8357CBFA8EC86B7"/>
    <w:rsid w:val="00073DDE"/>
  </w:style>
  <w:style w:type="paragraph" w:customStyle="1" w:styleId="Sectionbody02">
    <w:name w:val="Section_body02"/>
    <w:link w:val="Sectionbody02Char"/>
    <w:qFormat/>
    <w:rsid w:val="00191CE3"/>
    <w:pPr>
      <w:spacing w:after="0" w:line="24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02Char">
    <w:name w:val="Section_body02 Char"/>
    <w:basedOn w:val="DefaultParagraphFont"/>
    <w:link w:val="Sectionbody02"/>
    <w:rsid w:val="00191CE3"/>
    <w:rPr>
      <w:rFonts w:eastAsiaTheme="minorHAnsi"/>
      <w:b/>
      <w:color w:val="000000" w:themeColor="text1"/>
      <w:sz w:val="20"/>
    </w:rPr>
  </w:style>
  <w:style w:type="paragraph" w:customStyle="1" w:styleId="DC91543934434DC3A0BE124BDABA1CE9">
    <w:name w:val="DC91543934434DC3A0BE124BDABA1CE9"/>
    <w:rsid w:val="00073DDE"/>
  </w:style>
  <w:style w:type="paragraph" w:customStyle="1" w:styleId="9701C8331C6F422CA44F4943A7CEF214">
    <w:name w:val="9701C8331C6F422CA44F4943A7CEF214"/>
    <w:rsid w:val="00073DDE"/>
  </w:style>
  <w:style w:type="paragraph" w:customStyle="1" w:styleId="F53FDC2489A14CC9BBAA9CD9BFF2FF1B">
    <w:name w:val="F53FDC2489A14CC9BBAA9CD9BFF2FF1B"/>
    <w:rsid w:val="00073DDE"/>
  </w:style>
  <w:style w:type="paragraph" w:customStyle="1" w:styleId="C897D0017C5D407CB5633654B67933BB">
    <w:name w:val="C897D0017C5D407CB5633654B67933BB"/>
    <w:rsid w:val="00073DDE"/>
  </w:style>
  <w:style w:type="paragraph" w:customStyle="1" w:styleId="626F2718FB5A48DE80E4CEC919D86C18">
    <w:name w:val="626F2718FB5A48DE80E4CEC919D86C18"/>
    <w:rsid w:val="00073DDE"/>
  </w:style>
  <w:style w:type="paragraph" w:customStyle="1" w:styleId="0FF400F70A354B55AB3C429BF7DE443F">
    <w:name w:val="0FF400F70A354B55AB3C429BF7DE443F"/>
    <w:rsid w:val="00073DDE"/>
  </w:style>
  <w:style w:type="paragraph" w:customStyle="1" w:styleId="465A76D9AE1B4F9C844EA73BE288E5B0">
    <w:name w:val="465A76D9AE1B4F9C844EA73BE288E5B0"/>
    <w:rsid w:val="00073DDE"/>
  </w:style>
  <w:style w:type="paragraph" w:customStyle="1" w:styleId="8C553E0789344A52930D21AD3BA5ABF0">
    <w:name w:val="8C553E0789344A52930D21AD3BA5ABF0"/>
    <w:rsid w:val="00073DDE"/>
  </w:style>
  <w:style w:type="paragraph" w:customStyle="1" w:styleId="AD177259E6824665AC5430A0211FEAB6">
    <w:name w:val="AD177259E6824665AC5430A0211FEAB6"/>
    <w:rsid w:val="00073DDE"/>
  </w:style>
  <w:style w:type="paragraph" w:customStyle="1" w:styleId="2663D64758C645DBB26F8493EDE09A7E">
    <w:name w:val="2663D64758C645DBB26F8493EDE09A7E"/>
    <w:rsid w:val="00073DDE"/>
  </w:style>
  <w:style w:type="paragraph" w:customStyle="1" w:styleId="F558E0D6292D4F27AC9B31932FB4FA61">
    <w:name w:val="F558E0D6292D4F27AC9B31932FB4FA61"/>
    <w:rsid w:val="00073DDE"/>
  </w:style>
  <w:style w:type="paragraph" w:customStyle="1" w:styleId="260CBBABD99547C0B2B3F5A94C1D4C16">
    <w:name w:val="260CBBABD99547C0B2B3F5A94C1D4C16"/>
    <w:rsid w:val="00073DDE"/>
  </w:style>
  <w:style w:type="paragraph" w:customStyle="1" w:styleId="350B0C65620147D4B7A30670406832D8">
    <w:name w:val="350B0C65620147D4B7A30670406832D8"/>
    <w:rsid w:val="00073DDE"/>
  </w:style>
  <w:style w:type="paragraph" w:customStyle="1" w:styleId="67892297B44F4B98B4DB73819A15F6EF">
    <w:name w:val="67892297B44F4B98B4DB73819A15F6EF"/>
    <w:rsid w:val="00073DDE"/>
  </w:style>
  <w:style w:type="paragraph" w:customStyle="1" w:styleId="3313F383174040DCAFDA76B5132C3A85">
    <w:name w:val="3313F383174040DCAFDA76B5132C3A85"/>
    <w:rsid w:val="00073DDE"/>
  </w:style>
  <w:style w:type="paragraph" w:customStyle="1" w:styleId="EA085630E05649B3942E17A2F68AEAD8">
    <w:name w:val="EA085630E05649B3942E17A2F68AEAD8"/>
    <w:rsid w:val="00073DDE"/>
  </w:style>
  <w:style w:type="paragraph" w:customStyle="1" w:styleId="61AC191C2AC34A3BBA63281C0E1ACD91">
    <w:name w:val="61AC191C2AC34A3BBA63281C0E1ACD91"/>
    <w:rsid w:val="00073DDE"/>
  </w:style>
  <w:style w:type="paragraph" w:customStyle="1" w:styleId="3AB7A3D48D974312862D6BBAD234DF4E">
    <w:name w:val="3AB7A3D48D974312862D6BBAD234DF4E"/>
    <w:rsid w:val="00073DDE"/>
  </w:style>
  <w:style w:type="paragraph" w:customStyle="1" w:styleId="76781C6FA32E4CAD8377ADAF87CED958">
    <w:name w:val="76781C6FA32E4CAD8377ADAF87CED958"/>
    <w:rsid w:val="00073DDE"/>
  </w:style>
  <w:style w:type="paragraph" w:customStyle="1" w:styleId="37444D7909484127864ACE607CFC442D">
    <w:name w:val="37444D7909484127864ACE607CFC442D"/>
    <w:rsid w:val="00073DDE"/>
  </w:style>
  <w:style w:type="paragraph" w:customStyle="1" w:styleId="2F51982D372443CE92BE58B2ECCA52F7">
    <w:name w:val="2F51982D372443CE92BE58B2ECCA52F7"/>
    <w:rsid w:val="00073DDE"/>
  </w:style>
  <w:style w:type="paragraph" w:customStyle="1" w:styleId="F3A1C10B87A94FADB42B8AF6BFA61DB1">
    <w:name w:val="F3A1C10B87A94FADB42B8AF6BFA61DB1"/>
    <w:rsid w:val="00073DDE"/>
  </w:style>
  <w:style w:type="paragraph" w:customStyle="1" w:styleId="34CA70589B434846A1A784DDCED97C51">
    <w:name w:val="34CA70589B434846A1A784DDCED97C51"/>
    <w:rsid w:val="00073DDE"/>
  </w:style>
  <w:style w:type="paragraph" w:customStyle="1" w:styleId="99BD0954845D44D589E8768F923898C7">
    <w:name w:val="99BD0954845D44D589E8768F923898C7"/>
    <w:rsid w:val="00073DDE"/>
  </w:style>
  <w:style w:type="paragraph" w:customStyle="1" w:styleId="28473697CA47447F9A621FBFEB93C811">
    <w:name w:val="28473697CA47447F9A621FBFEB93C811"/>
    <w:rsid w:val="00073DDE"/>
  </w:style>
  <w:style w:type="paragraph" w:customStyle="1" w:styleId="5529A4EC4A1A4869AD694B024F4E1053">
    <w:name w:val="5529A4EC4A1A4869AD694B024F4E1053"/>
    <w:rsid w:val="00073DDE"/>
  </w:style>
  <w:style w:type="paragraph" w:customStyle="1" w:styleId="7DC437CA7BAF4E31B47301C06897E076">
    <w:name w:val="7DC437CA7BAF4E31B47301C06897E076"/>
    <w:rsid w:val="00073DDE"/>
  </w:style>
  <w:style w:type="paragraph" w:customStyle="1" w:styleId="8EA674F77A9B41D49DF82E4AA184B443">
    <w:name w:val="8EA674F77A9B41D49DF82E4AA184B443"/>
    <w:rsid w:val="00073DDE"/>
  </w:style>
  <w:style w:type="paragraph" w:customStyle="1" w:styleId="F1BDBE6B90DF404E9483ED201237C384">
    <w:name w:val="F1BDBE6B90DF404E9483ED201237C384"/>
    <w:rsid w:val="00073DDE"/>
  </w:style>
  <w:style w:type="paragraph" w:customStyle="1" w:styleId="2637B8F36ED845DA96949F12C26FE0BD">
    <w:name w:val="2637B8F36ED845DA96949F12C26FE0BD"/>
    <w:rsid w:val="00073DDE"/>
  </w:style>
  <w:style w:type="paragraph" w:customStyle="1" w:styleId="0431CD3A89BF4AC49C21314BE42F21F2">
    <w:name w:val="0431CD3A89BF4AC49C21314BE42F21F2"/>
    <w:rsid w:val="00073DDE"/>
  </w:style>
  <w:style w:type="paragraph" w:customStyle="1" w:styleId="36D583B7ADF6412DB31F0895C5A31E49">
    <w:name w:val="36D583B7ADF6412DB31F0895C5A31E49"/>
    <w:rsid w:val="00073DDE"/>
  </w:style>
  <w:style w:type="paragraph" w:customStyle="1" w:styleId="A3462C1148254F6491B4A110DC81CEA1">
    <w:name w:val="A3462C1148254F6491B4A110DC81CEA1"/>
    <w:rsid w:val="00073DDE"/>
  </w:style>
  <w:style w:type="paragraph" w:customStyle="1" w:styleId="04984E0ECE1544D7A45AA01E9AFAF59A">
    <w:name w:val="04984E0ECE1544D7A45AA01E9AFAF59A"/>
    <w:rsid w:val="00073DDE"/>
  </w:style>
  <w:style w:type="paragraph" w:customStyle="1" w:styleId="FA26C3AB1B664D278EE93454CAE2F3B0">
    <w:name w:val="FA26C3AB1B664D278EE93454CAE2F3B0"/>
    <w:rsid w:val="00073DDE"/>
  </w:style>
  <w:style w:type="paragraph" w:customStyle="1" w:styleId="7C1E30876CC64031BB849C9DF98C59A4">
    <w:name w:val="7C1E30876CC64031BB849C9DF98C59A4"/>
    <w:rsid w:val="00073DDE"/>
  </w:style>
  <w:style w:type="paragraph" w:customStyle="1" w:styleId="5F9EE6A174694BC6BFF2A8E70EBFE72D">
    <w:name w:val="5F9EE6A174694BC6BFF2A8E70EBFE72D"/>
    <w:rsid w:val="00073DDE"/>
  </w:style>
  <w:style w:type="paragraph" w:customStyle="1" w:styleId="C51BF3791C2E421C95BEBF2A23A4D849">
    <w:name w:val="C51BF3791C2E421C95BEBF2A23A4D849"/>
    <w:rsid w:val="00073DDE"/>
  </w:style>
  <w:style w:type="paragraph" w:customStyle="1" w:styleId="5A3B30B4A59446B4BB2D2EF3CF6A1CE3">
    <w:name w:val="5A3B30B4A59446B4BB2D2EF3CF6A1CE3"/>
    <w:rsid w:val="00073DDE"/>
  </w:style>
  <w:style w:type="paragraph" w:customStyle="1" w:styleId="9A1836C558D74C889AE4AF74E96FA44C">
    <w:name w:val="9A1836C558D74C889AE4AF74E96FA44C"/>
    <w:rsid w:val="00073DDE"/>
  </w:style>
  <w:style w:type="paragraph" w:customStyle="1" w:styleId="29885A30C00A42EAA15BE7A9C2BEF8F4">
    <w:name w:val="29885A30C00A42EAA15BE7A9C2BEF8F4"/>
    <w:rsid w:val="00073DDE"/>
  </w:style>
  <w:style w:type="paragraph" w:customStyle="1" w:styleId="A7B7AE9080B24E8AB6645991E3915A21">
    <w:name w:val="A7B7AE9080B24E8AB6645991E3915A21"/>
    <w:rsid w:val="00073DDE"/>
  </w:style>
  <w:style w:type="paragraph" w:customStyle="1" w:styleId="81CFDBAC7CB24C4699F39F7911844F85">
    <w:name w:val="81CFDBAC7CB24C4699F39F7911844F85"/>
    <w:rsid w:val="00073DDE"/>
  </w:style>
  <w:style w:type="paragraph" w:customStyle="1" w:styleId="53D44F9BFF5345D7A0B16C977359217D">
    <w:name w:val="53D44F9BFF5345D7A0B16C977359217D"/>
    <w:rsid w:val="00073DDE"/>
  </w:style>
  <w:style w:type="paragraph" w:customStyle="1" w:styleId="0B90A22AE1E549D6BAAB4D2327810C5F">
    <w:name w:val="0B90A22AE1E549D6BAAB4D2327810C5F"/>
    <w:rsid w:val="00073DDE"/>
  </w:style>
  <w:style w:type="paragraph" w:customStyle="1" w:styleId="957C578D9E674E96B10788156000FBA6">
    <w:name w:val="957C578D9E674E96B10788156000FBA6"/>
    <w:rsid w:val="00073DDE"/>
  </w:style>
  <w:style w:type="paragraph" w:customStyle="1" w:styleId="SectionBody03">
    <w:name w:val="Section_Body03"/>
    <w:basedOn w:val="Normal"/>
    <w:link w:val="SectionBody03Char"/>
    <w:qFormat/>
    <w:rsid w:val="00073DDE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</w:rPr>
  </w:style>
  <w:style w:type="character" w:customStyle="1" w:styleId="SectionBody03Char">
    <w:name w:val="Section_Body03 Char"/>
    <w:basedOn w:val="DefaultParagraphFont"/>
    <w:link w:val="SectionBody03"/>
    <w:rsid w:val="00073DDE"/>
    <w:rPr>
      <w:rFonts w:eastAsiaTheme="minorHAnsi"/>
      <w:i/>
      <w:color w:val="0D0D0D" w:themeColor="text1" w:themeTint="F2"/>
      <w:sz w:val="20"/>
    </w:rPr>
  </w:style>
  <w:style w:type="paragraph" w:customStyle="1" w:styleId="DB8CF53B9B4F49CCBD126719506B99E7">
    <w:name w:val="DB8CF53B9B4F49CCBD126719506B99E7"/>
    <w:rsid w:val="00073DDE"/>
  </w:style>
  <w:style w:type="paragraph" w:customStyle="1" w:styleId="4517FBE9B9414B909AB72AD236DAE052">
    <w:name w:val="4517FBE9B9414B909AB72AD236DAE052"/>
    <w:rsid w:val="00073DDE"/>
  </w:style>
  <w:style w:type="paragraph" w:customStyle="1" w:styleId="52CDEC71CEB24A908B2101FCD2436FE0">
    <w:name w:val="52CDEC71CEB24A908B2101FCD2436FE0"/>
    <w:rsid w:val="00073DDE"/>
  </w:style>
  <w:style w:type="paragraph" w:customStyle="1" w:styleId="1088086118D64FC49D47558EF14E86DB">
    <w:name w:val="1088086118D64FC49D47558EF14E86DB"/>
    <w:rsid w:val="00073DDE"/>
  </w:style>
  <w:style w:type="paragraph" w:customStyle="1" w:styleId="BAFCBAFB06C342248EFD88220E6CD1F0">
    <w:name w:val="BAFCBAFB06C342248EFD88220E6CD1F0"/>
    <w:rsid w:val="00073DDE"/>
  </w:style>
  <w:style w:type="paragraph" w:customStyle="1" w:styleId="3C505823DAD4478886DF560A0D3C61A5">
    <w:name w:val="3C505823DAD4478886DF560A0D3C61A5"/>
    <w:rsid w:val="00073DDE"/>
  </w:style>
  <w:style w:type="paragraph" w:customStyle="1" w:styleId="58E5CC546718415DA02B844C14A1277D">
    <w:name w:val="58E5CC546718415DA02B844C14A1277D"/>
    <w:rsid w:val="00073DDE"/>
  </w:style>
  <w:style w:type="paragraph" w:customStyle="1" w:styleId="A8FD740BA3334B29AA1172B5DDDA10F0">
    <w:name w:val="A8FD740BA3334B29AA1172B5DDDA10F0"/>
    <w:rsid w:val="00073DDE"/>
  </w:style>
  <w:style w:type="paragraph" w:customStyle="1" w:styleId="C592272236724EEB81C679004C5A63AF">
    <w:name w:val="C592272236724EEB81C679004C5A63AF"/>
    <w:rsid w:val="00073DDE"/>
  </w:style>
  <w:style w:type="paragraph" w:customStyle="1" w:styleId="39303C07A2D546DEA72FDF53AD293F38">
    <w:name w:val="39303C07A2D546DEA72FDF53AD293F38"/>
    <w:rsid w:val="00073DDE"/>
  </w:style>
  <w:style w:type="paragraph" w:customStyle="1" w:styleId="C22ED653BAFE4DA5B1ABD6EBC8BC32B9">
    <w:name w:val="C22ED653BAFE4DA5B1ABD6EBC8BC32B9"/>
    <w:rsid w:val="00073DDE"/>
  </w:style>
  <w:style w:type="paragraph" w:customStyle="1" w:styleId="B96BB515FFF5418D839B9E78EFFF959A">
    <w:name w:val="B96BB515FFF5418D839B9E78EFFF959A"/>
    <w:rsid w:val="00073DDE"/>
  </w:style>
  <w:style w:type="paragraph" w:customStyle="1" w:styleId="442CC43B22BE410394CF254D4B5BC9B5">
    <w:name w:val="442CC43B22BE410394CF254D4B5BC9B5"/>
    <w:rsid w:val="00073DDE"/>
  </w:style>
  <w:style w:type="paragraph" w:customStyle="1" w:styleId="DE6B374D987B49488310330C05314F90">
    <w:name w:val="DE6B374D987B49488310330C05314F90"/>
    <w:rsid w:val="00073DDE"/>
  </w:style>
  <w:style w:type="paragraph" w:customStyle="1" w:styleId="31309240202B4E13BEAD9F51E9715406">
    <w:name w:val="31309240202B4E13BEAD9F51E9715406"/>
    <w:rsid w:val="00073DDE"/>
  </w:style>
  <w:style w:type="paragraph" w:customStyle="1" w:styleId="B936A5D80DC1413BA6F8950D857A06C7">
    <w:name w:val="B936A5D80DC1413BA6F8950D857A06C7"/>
    <w:rsid w:val="00073DDE"/>
  </w:style>
  <w:style w:type="paragraph" w:customStyle="1" w:styleId="8FAB49D22D994363B3A333B57BAF6B17">
    <w:name w:val="8FAB49D22D994363B3A333B57BAF6B17"/>
    <w:rsid w:val="00073DDE"/>
  </w:style>
  <w:style w:type="character" w:styleId="PlaceholderText">
    <w:name w:val="Placeholder Text"/>
    <w:basedOn w:val="DefaultParagraphFont"/>
    <w:uiPriority w:val="99"/>
    <w:semiHidden/>
    <w:rsid w:val="00073DDE"/>
    <w:rPr>
      <w:color w:val="808080"/>
    </w:rPr>
  </w:style>
  <w:style w:type="paragraph" w:customStyle="1" w:styleId="E8F97D4121714BD9808AF6F85A17C587">
    <w:name w:val="E8F97D4121714BD9808AF6F85A17C587"/>
    <w:rsid w:val="00073DDE"/>
  </w:style>
  <w:style w:type="paragraph" w:customStyle="1" w:styleId="20B3EDABDFA0487A9A902E48E9C5ADEB">
    <w:name w:val="20B3EDABDFA0487A9A902E48E9C5ADEB"/>
    <w:rsid w:val="00073DDE"/>
  </w:style>
  <w:style w:type="paragraph" w:customStyle="1" w:styleId="C9861846216B46E7A6081A67738E89A1">
    <w:name w:val="C9861846216B46E7A6081A67738E89A1"/>
    <w:rsid w:val="00073DDE"/>
  </w:style>
  <w:style w:type="paragraph" w:customStyle="1" w:styleId="68F21BFD80DC49FB92B98B60A39BB177">
    <w:name w:val="68F21BFD80DC49FB92B98B60A39BB177"/>
    <w:rsid w:val="00073DDE"/>
  </w:style>
  <w:style w:type="paragraph" w:customStyle="1" w:styleId="3E73CEE9C20B48C1B66E7CD24C2A01E6">
    <w:name w:val="3E73CEE9C20B48C1B66E7CD24C2A01E6"/>
    <w:rsid w:val="00073DDE"/>
  </w:style>
  <w:style w:type="paragraph" w:customStyle="1" w:styleId="75630C38537A441F8B3D31FDE2C34F01">
    <w:name w:val="75630C38537A441F8B3D31FDE2C34F01"/>
    <w:rsid w:val="00073DDE"/>
  </w:style>
  <w:style w:type="paragraph" w:customStyle="1" w:styleId="Candidatedetails">
    <w:name w:val="Candidate_details"/>
    <w:link w:val="CandidatedetailsChar"/>
    <w:qFormat/>
    <w:rsid w:val="00073DDE"/>
    <w:pPr>
      <w:spacing w:after="0" w:line="240" w:lineRule="auto"/>
      <w:jc w:val="right"/>
    </w:pPr>
    <w:rPr>
      <w:rFonts w:eastAsiaTheme="minorHAnsi"/>
      <w:b/>
      <w:color w:val="403152" w:themeColor="accent4" w:themeShade="80"/>
    </w:rPr>
  </w:style>
  <w:style w:type="character" w:customStyle="1" w:styleId="CandidatedetailsChar">
    <w:name w:val="Candidate_details Char"/>
    <w:basedOn w:val="DefaultParagraphFont"/>
    <w:link w:val="Candidatedetails"/>
    <w:rsid w:val="00073DDE"/>
    <w:rPr>
      <w:rFonts w:eastAsiaTheme="minorHAnsi"/>
      <w:b/>
      <w:color w:val="403152" w:themeColor="accent4" w:themeShade="80"/>
    </w:rPr>
  </w:style>
  <w:style w:type="paragraph" w:customStyle="1" w:styleId="63DE1A539C0E450EBD4E8743596307B9">
    <w:name w:val="63DE1A539C0E450EBD4E8743596307B9"/>
    <w:rsid w:val="00073DDE"/>
  </w:style>
  <w:style w:type="paragraph" w:customStyle="1" w:styleId="5C0FBC8B009045A396DD3668CEEE04E0">
    <w:name w:val="5C0FBC8B009045A396DD3668CEEE04E0"/>
    <w:rsid w:val="00191CE3"/>
  </w:style>
  <w:style w:type="paragraph" w:customStyle="1" w:styleId="DAF37A20EF614199AE1809976E214250">
    <w:name w:val="DAF37A20EF614199AE1809976E214250"/>
    <w:rsid w:val="00191CE3"/>
  </w:style>
  <w:style w:type="paragraph" w:customStyle="1" w:styleId="79F2E4C9BD1E49A79181F007BBC46B86">
    <w:name w:val="79F2E4C9BD1E49A79181F007BBC46B86"/>
    <w:rsid w:val="00191CE3"/>
  </w:style>
  <w:style w:type="paragraph" w:customStyle="1" w:styleId="346178B463B14467840FFB617EEA974C">
    <w:name w:val="346178B463B14467840FFB617EEA974C"/>
    <w:rsid w:val="00191CE3"/>
  </w:style>
  <w:style w:type="paragraph" w:customStyle="1" w:styleId="C25A55F90A9B4F86A63DC4C300D1B165">
    <w:name w:val="C25A55F90A9B4F86A63DC4C300D1B165"/>
    <w:rsid w:val="00191CE3"/>
  </w:style>
  <w:style w:type="paragraph" w:customStyle="1" w:styleId="3C81926A0FA843C884C4F169D9265CA5">
    <w:name w:val="3C81926A0FA843C884C4F169D9265CA5"/>
    <w:rsid w:val="00191CE3"/>
  </w:style>
  <w:style w:type="paragraph" w:customStyle="1" w:styleId="3BC8E105FAE64A9487D4F6C1E196D4B3">
    <w:name w:val="3BC8E105FAE64A9487D4F6C1E196D4B3"/>
    <w:rsid w:val="00191CE3"/>
  </w:style>
  <w:style w:type="paragraph" w:customStyle="1" w:styleId="4AD0A9BE2B4E4B1D9607273943F194E5">
    <w:name w:val="4AD0A9BE2B4E4B1D9607273943F194E5"/>
    <w:rsid w:val="00191CE3"/>
  </w:style>
  <w:style w:type="paragraph" w:customStyle="1" w:styleId="2F1BF0DD512A42AF88B0C70629F1515E">
    <w:name w:val="2F1BF0DD512A42AF88B0C70629F1515E"/>
    <w:rsid w:val="00191CE3"/>
  </w:style>
  <w:style w:type="paragraph" w:customStyle="1" w:styleId="626007B688874F67A21BCA91F872B5AD">
    <w:name w:val="626007B688874F67A21BCA91F872B5AD"/>
    <w:rsid w:val="00191CE3"/>
  </w:style>
  <w:style w:type="paragraph" w:customStyle="1" w:styleId="30D4FFBF40A84AFEBD837E2223FEE2B4">
    <w:name w:val="30D4FFBF40A84AFEBD837E2223FEE2B4"/>
    <w:rsid w:val="00191CE3"/>
  </w:style>
  <w:style w:type="paragraph" w:customStyle="1" w:styleId="C82AE7F9C78D48F4BE8C8409FD2FC0E3">
    <w:name w:val="C82AE7F9C78D48F4BE8C8409FD2FC0E3"/>
    <w:rsid w:val="00191CE3"/>
  </w:style>
  <w:style w:type="paragraph" w:customStyle="1" w:styleId="CC1E852A87034A44BC7FF18AD50D0885">
    <w:name w:val="CC1E852A87034A44BC7FF18AD50D0885"/>
    <w:rsid w:val="00191CE3"/>
  </w:style>
  <w:style w:type="paragraph" w:customStyle="1" w:styleId="2DFA34F128A04323BCCA6E7F261F8DFA">
    <w:name w:val="2DFA34F128A04323BCCA6E7F261F8DFA"/>
    <w:rsid w:val="00191CE3"/>
  </w:style>
  <w:style w:type="paragraph" w:customStyle="1" w:styleId="D8432D69B7B6427D97985CBCBE705193">
    <w:name w:val="D8432D69B7B6427D97985CBCBE705193"/>
    <w:rsid w:val="00191CE3"/>
  </w:style>
  <w:style w:type="paragraph" w:customStyle="1" w:styleId="937F9AD9919844CEA6FC8206CB24A028">
    <w:name w:val="937F9AD9919844CEA6FC8206CB24A028"/>
    <w:rsid w:val="00191CE3"/>
  </w:style>
  <w:style w:type="paragraph" w:customStyle="1" w:styleId="E1039E24DBC6453D8771A21030DA2DAD">
    <w:name w:val="E1039E24DBC6453D8771A21030DA2DAD"/>
    <w:rsid w:val="00191CE3"/>
  </w:style>
  <w:style w:type="paragraph" w:customStyle="1" w:styleId="F1EC15C61D34455ABD9BC4D8C3C889C6">
    <w:name w:val="F1EC15C61D34455ABD9BC4D8C3C889C6"/>
    <w:rsid w:val="00191CE3"/>
  </w:style>
  <w:style w:type="paragraph" w:customStyle="1" w:styleId="8C7BA1BBD18B4C7CBB630018D8B989DD">
    <w:name w:val="8C7BA1BBD18B4C7CBB630018D8B989DD"/>
    <w:rsid w:val="00191CE3"/>
  </w:style>
  <w:style w:type="paragraph" w:customStyle="1" w:styleId="BE83A822AAEA48EEA04C13B09DC0CAFF">
    <w:name w:val="BE83A822AAEA48EEA04C13B09DC0CAFF"/>
    <w:rsid w:val="00191CE3"/>
  </w:style>
  <w:style w:type="paragraph" w:customStyle="1" w:styleId="F6F234D2F8CE4DACB649A1BD6F677316">
    <w:name w:val="F6F234D2F8CE4DACB649A1BD6F677316"/>
    <w:rsid w:val="00191CE3"/>
  </w:style>
  <w:style w:type="paragraph" w:customStyle="1" w:styleId="3FBA3EF60BA7462F823C5E433C69AB0A">
    <w:name w:val="3FBA3EF60BA7462F823C5E433C69AB0A"/>
    <w:rsid w:val="00191CE3"/>
  </w:style>
  <w:style w:type="paragraph" w:customStyle="1" w:styleId="5EB252AE0BF34059A97E5EE9DB1F95D3">
    <w:name w:val="5EB252AE0BF34059A97E5EE9DB1F95D3"/>
    <w:rsid w:val="00191CE3"/>
  </w:style>
  <w:style w:type="paragraph" w:customStyle="1" w:styleId="2D5046996B0A4E3DBC0D76C55938C836">
    <w:name w:val="2D5046996B0A4E3DBC0D76C55938C836"/>
    <w:rsid w:val="00191CE3"/>
  </w:style>
  <w:style w:type="paragraph" w:customStyle="1" w:styleId="586C66E6BFF24517A58B26AFFEEB9264">
    <w:name w:val="586C66E6BFF24517A58B26AFFEEB9264"/>
    <w:rsid w:val="00191CE3"/>
  </w:style>
  <w:style w:type="paragraph" w:customStyle="1" w:styleId="CF62CCD7DC6044AF9929B221BD76E811">
    <w:name w:val="CF62CCD7DC6044AF9929B221BD76E811"/>
    <w:rsid w:val="00191CE3"/>
  </w:style>
  <w:style w:type="paragraph" w:customStyle="1" w:styleId="028AFFA95DCA4C04B492F96D73CAAEE5">
    <w:name w:val="028AFFA95DCA4C04B492F96D73CAAEE5"/>
    <w:rsid w:val="00191CE3"/>
  </w:style>
  <w:style w:type="paragraph" w:customStyle="1" w:styleId="AC0A2D10FB6043929DDF1CCBE466CE42">
    <w:name w:val="AC0A2D10FB6043929DDF1CCBE466CE42"/>
    <w:rsid w:val="00191CE3"/>
  </w:style>
  <w:style w:type="paragraph" w:customStyle="1" w:styleId="2B5E1A52CDD44E82B8EFF62B91AC09D8">
    <w:name w:val="2B5E1A52CDD44E82B8EFF62B91AC09D8"/>
    <w:rsid w:val="00191CE3"/>
  </w:style>
  <w:style w:type="paragraph" w:customStyle="1" w:styleId="EDBC5EF3F37E49789939413FE7D012AB">
    <w:name w:val="EDBC5EF3F37E49789939413FE7D012AB"/>
    <w:rsid w:val="00191CE3"/>
  </w:style>
  <w:style w:type="paragraph" w:customStyle="1" w:styleId="2B8B5EE7EDE84B1E9E5EA92BA63E1ECE">
    <w:name w:val="2B8B5EE7EDE84B1E9E5EA92BA63E1ECE"/>
    <w:rsid w:val="00191CE3"/>
  </w:style>
  <w:style w:type="paragraph" w:customStyle="1" w:styleId="D90C5A8671A942B7B9095BD6EA8D382C">
    <w:name w:val="D90C5A8671A942B7B9095BD6EA8D382C"/>
    <w:rsid w:val="00191CE3"/>
  </w:style>
  <w:style w:type="paragraph" w:customStyle="1" w:styleId="F6464C0D998541519271C231EAE7861B">
    <w:name w:val="F6464C0D998541519271C231EAE7861B"/>
    <w:rsid w:val="00191CE3"/>
  </w:style>
  <w:style w:type="paragraph" w:customStyle="1" w:styleId="28A6C9E529CB455F9A8F06D38F814616">
    <w:name w:val="28A6C9E529CB455F9A8F06D38F814616"/>
    <w:rsid w:val="00191CE3"/>
  </w:style>
  <w:style w:type="paragraph" w:customStyle="1" w:styleId="C4A34A289C0F4B4B9DED36B446EEEE70">
    <w:name w:val="C4A34A289C0F4B4B9DED36B446EEEE70"/>
    <w:rsid w:val="00191CE3"/>
  </w:style>
  <w:style w:type="paragraph" w:customStyle="1" w:styleId="C1CFD6BC1C45412CB7516B89E94E6BB6">
    <w:name w:val="C1CFD6BC1C45412CB7516B89E94E6BB6"/>
    <w:rsid w:val="00191CE3"/>
  </w:style>
  <w:style w:type="paragraph" w:customStyle="1" w:styleId="B3D011CBB26F4DC59A60B1FF246D8BCD">
    <w:name w:val="B3D011CBB26F4DC59A60B1FF246D8BCD"/>
    <w:rsid w:val="00191CE3"/>
  </w:style>
  <w:style w:type="paragraph" w:customStyle="1" w:styleId="E4556D67AECE49DF84618A3147A4F99C">
    <w:name w:val="E4556D67AECE49DF84618A3147A4F99C"/>
    <w:rsid w:val="00191CE3"/>
  </w:style>
  <w:style w:type="paragraph" w:customStyle="1" w:styleId="2120C37E59B9480399929BA4151DD083">
    <w:name w:val="2120C37E59B9480399929BA4151DD083"/>
    <w:rsid w:val="00191CE3"/>
  </w:style>
  <w:style w:type="paragraph" w:customStyle="1" w:styleId="A9BEBA378A6342778BFAE5E3F4C26ABB">
    <w:name w:val="A9BEBA378A6342778BFAE5E3F4C26ABB"/>
    <w:rsid w:val="00191CE3"/>
  </w:style>
  <w:style w:type="paragraph" w:customStyle="1" w:styleId="F87AAA37314F460CBEEACBDD4FB04844">
    <w:name w:val="F87AAA37314F460CBEEACBDD4FB04844"/>
    <w:rsid w:val="00191CE3"/>
  </w:style>
  <w:style w:type="paragraph" w:customStyle="1" w:styleId="D43403E8E7FE4AFF88F5305040C918DB">
    <w:name w:val="D43403E8E7FE4AFF88F5305040C918DB"/>
    <w:rsid w:val="00191CE3"/>
  </w:style>
  <w:style w:type="paragraph" w:customStyle="1" w:styleId="6C25E19A49F8428798EF6760CCB0C18A">
    <w:name w:val="6C25E19A49F8428798EF6760CCB0C18A"/>
    <w:rsid w:val="00191CE3"/>
  </w:style>
  <w:style w:type="paragraph" w:customStyle="1" w:styleId="511E32DC386447669F11DE03ABC6B5FC">
    <w:name w:val="511E32DC386447669F11DE03ABC6B5FC"/>
    <w:rsid w:val="00191CE3"/>
  </w:style>
  <w:style w:type="paragraph" w:customStyle="1" w:styleId="8662FFFC2EF347BAB503D48EEC751F26">
    <w:name w:val="8662FFFC2EF347BAB503D48EEC751F26"/>
    <w:rsid w:val="00191CE3"/>
  </w:style>
  <w:style w:type="paragraph" w:customStyle="1" w:styleId="B01AB5D0CF964E4E82281EC24F79E52B">
    <w:name w:val="B01AB5D0CF964E4E82281EC24F79E52B"/>
    <w:rsid w:val="00191CE3"/>
  </w:style>
  <w:style w:type="paragraph" w:customStyle="1" w:styleId="CE118B961D2741689FBF00514A0C6B3F">
    <w:name w:val="CE118B961D2741689FBF00514A0C6B3F"/>
    <w:rsid w:val="00191CE3"/>
  </w:style>
  <w:style w:type="paragraph" w:customStyle="1" w:styleId="FE939879718A4B109C4CBBF6CE806DE8">
    <w:name w:val="FE939879718A4B109C4CBBF6CE806DE8"/>
    <w:rsid w:val="00191CE3"/>
  </w:style>
  <w:style w:type="paragraph" w:customStyle="1" w:styleId="D407CCD9A2DD4CEDA0701092499626F2">
    <w:name w:val="D407CCD9A2DD4CEDA0701092499626F2"/>
    <w:rsid w:val="00191CE3"/>
  </w:style>
  <w:style w:type="paragraph" w:customStyle="1" w:styleId="17F9783782464B0A8BDB837C90CEB8D2">
    <w:name w:val="17F9783782464B0A8BDB837C90CEB8D2"/>
    <w:rsid w:val="00191CE3"/>
  </w:style>
  <w:style w:type="paragraph" w:customStyle="1" w:styleId="20EE095600E54F42A72273D8296722C3">
    <w:name w:val="20EE095600E54F42A72273D8296722C3"/>
    <w:rsid w:val="00191CE3"/>
  </w:style>
  <w:style w:type="paragraph" w:customStyle="1" w:styleId="87A4FD258209446BA7172770D1A6A0EA">
    <w:name w:val="87A4FD258209446BA7172770D1A6A0EA"/>
    <w:rsid w:val="00191CE3"/>
  </w:style>
  <w:style w:type="paragraph" w:customStyle="1" w:styleId="185D316E974347C38554087818FE6747">
    <w:name w:val="185D316E974347C38554087818FE6747"/>
    <w:rsid w:val="00191CE3"/>
  </w:style>
  <w:style w:type="paragraph" w:customStyle="1" w:styleId="186C932801174421A47A8BD9049A420B">
    <w:name w:val="186C932801174421A47A8BD9049A420B"/>
    <w:rsid w:val="00191CE3"/>
  </w:style>
  <w:style w:type="paragraph" w:customStyle="1" w:styleId="93F207BBD86C459E959557447698BCB1">
    <w:name w:val="93F207BBD86C459E959557447698BCB1"/>
    <w:rsid w:val="00191CE3"/>
  </w:style>
  <w:style w:type="paragraph" w:customStyle="1" w:styleId="AC28C7262EBB45B5A93FD4C953C6B55A">
    <w:name w:val="AC28C7262EBB45B5A93FD4C953C6B55A"/>
    <w:rsid w:val="00191CE3"/>
  </w:style>
  <w:style w:type="paragraph" w:customStyle="1" w:styleId="458DE0D43333482C9F5191E3E5AF2F09">
    <w:name w:val="458DE0D43333482C9F5191E3E5AF2F09"/>
    <w:rsid w:val="00191CE3"/>
  </w:style>
  <w:style w:type="paragraph" w:customStyle="1" w:styleId="6F6A5E61B67A40F2BAAB8F797558BBE5">
    <w:name w:val="6F6A5E61B67A40F2BAAB8F797558BBE5"/>
    <w:rsid w:val="00191CE3"/>
  </w:style>
  <w:style w:type="paragraph" w:customStyle="1" w:styleId="71B33D270036475A8012FA2B12EB8298">
    <w:name w:val="71B33D270036475A8012FA2B12EB8298"/>
    <w:rsid w:val="00191CE3"/>
  </w:style>
  <w:style w:type="paragraph" w:customStyle="1" w:styleId="C84E68018C2147AD818C6D996EF4DE8E">
    <w:name w:val="C84E68018C2147AD818C6D996EF4DE8E"/>
    <w:rsid w:val="00191CE3"/>
  </w:style>
  <w:style w:type="paragraph" w:customStyle="1" w:styleId="B71A0097561E410E9729625E240677D0">
    <w:name w:val="B71A0097561E410E9729625E240677D0"/>
    <w:rsid w:val="00191CE3"/>
  </w:style>
  <w:style w:type="paragraph" w:customStyle="1" w:styleId="977533731E41498784FB55D2AB47CBE0">
    <w:name w:val="977533731E41498784FB55D2AB47CBE0"/>
    <w:rsid w:val="00191CE3"/>
  </w:style>
  <w:style w:type="paragraph" w:customStyle="1" w:styleId="41D9347DAB804981A3F609A5FF579843">
    <w:name w:val="41D9347DAB804981A3F609A5FF579843"/>
    <w:rsid w:val="00191CE3"/>
  </w:style>
  <w:style w:type="paragraph" w:customStyle="1" w:styleId="9B0B520826D148C8BE2FAEB03D8BD46D">
    <w:name w:val="9B0B520826D148C8BE2FAEB03D8BD46D"/>
    <w:rsid w:val="00191CE3"/>
  </w:style>
  <w:style w:type="paragraph" w:customStyle="1" w:styleId="236BD42039934DA88E1BD18170113640">
    <w:name w:val="236BD42039934DA88E1BD18170113640"/>
    <w:rsid w:val="00191CE3"/>
  </w:style>
  <w:style w:type="paragraph" w:customStyle="1" w:styleId="6DEBA602DBA0457ABBC677B03AFD7578">
    <w:name w:val="6DEBA602DBA0457ABBC677B03AFD7578"/>
    <w:rsid w:val="00191CE3"/>
  </w:style>
  <w:style w:type="paragraph" w:customStyle="1" w:styleId="812338BE492541328EC073694E2728DE">
    <w:name w:val="812338BE492541328EC073694E2728DE"/>
    <w:rsid w:val="00191CE3"/>
  </w:style>
  <w:style w:type="paragraph" w:customStyle="1" w:styleId="7E616CD64BB348E995B1CF8E15198DF5">
    <w:name w:val="7E616CD64BB348E995B1CF8E15198DF5"/>
    <w:rsid w:val="00191CE3"/>
  </w:style>
  <w:style w:type="paragraph" w:customStyle="1" w:styleId="1A8A696AD3D546C48F269255D2637882">
    <w:name w:val="1A8A696AD3D546C48F269255D2637882"/>
    <w:rsid w:val="00191CE3"/>
  </w:style>
  <w:style w:type="paragraph" w:customStyle="1" w:styleId="EAC8D152D3DB40EEAB299D43FE0D9CA9">
    <w:name w:val="EAC8D152D3DB40EEAB299D43FE0D9CA9"/>
    <w:rsid w:val="00191CE3"/>
  </w:style>
  <w:style w:type="paragraph" w:customStyle="1" w:styleId="FCA70FF2DF3D4025BF548C1E4503DD49">
    <w:name w:val="FCA70FF2DF3D4025BF548C1E4503DD49"/>
    <w:rsid w:val="00191CE3"/>
  </w:style>
  <w:style w:type="paragraph" w:customStyle="1" w:styleId="A2B4F666D96C415F8075A6501F8ABD7C">
    <w:name w:val="A2B4F666D96C415F8075A6501F8ABD7C"/>
    <w:rsid w:val="00191CE3"/>
  </w:style>
  <w:style w:type="paragraph" w:customStyle="1" w:styleId="BE0922ED5BAE465CBF1286FEB125AF8F">
    <w:name w:val="BE0922ED5BAE465CBF1286FEB125AF8F"/>
    <w:rsid w:val="00191CE3"/>
  </w:style>
  <w:style w:type="paragraph" w:customStyle="1" w:styleId="2793D90071F84B1CA8A13EB692CCB8DF">
    <w:name w:val="2793D90071F84B1CA8A13EB692CCB8DF"/>
    <w:rsid w:val="00191CE3"/>
  </w:style>
  <w:style w:type="paragraph" w:customStyle="1" w:styleId="C759CA34379541A5A3F5BDAFCD0D7823">
    <w:name w:val="C759CA34379541A5A3F5BDAFCD0D7823"/>
    <w:rsid w:val="00191CE3"/>
  </w:style>
  <w:style w:type="paragraph" w:customStyle="1" w:styleId="8543021D113B4249B4F59DA7CBBD356C">
    <w:name w:val="8543021D113B4249B4F59DA7CBBD356C"/>
    <w:rsid w:val="00191CE3"/>
  </w:style>
  <w:style w:type="paragraph" w:customStyle="1" w:styleId="0893E100AEE744A6A20BF8A803DC310C">
    <w:name w:val="0893E100AEE744A6A20BF8A803DC310C"/>
    <w:rsid w:val="00191CE3"/>
  </w:style>
  <w:style w:type="paragraph" w:customStyle="1" w:styleId="4DD972AC2BA24A5285C805B7980AAE21">
    <w:name w:val="4DD972AC2BA24A5285C805B7980AAE21"/>
    <w:rsid w:val="00191CE3"/>
  </w:style>
  <w:style w:type="paragraph" w:customStyle="1" w:styleId="9DCB33E2CFC14DC886FCAE534004BF64">
    <w:name w:val="9DCB33E2CFC14DC886FCAE534004BF64"/>
    <w:rsid w:val="00191CE3"/>
  </w:style>
  <w:style w:type="paragraph" w:customStyle="1" w:styleId="573F6A63BF284F768A156ED9E196158A">
    <w:name w:val="573F6A63BF284F768A156ED9E196158A"/>
    <w:rsid w:val="00191CE3"/>
  </w:style>
  <w:style w:type="paragraph" w:customStyle="1" w:styleId="7F49415E39AB49E498AA45DBB45F489C">
    <w:name w:val="7F49415E39AB49E498AA45DBB45F489C"/>
    <w:rsid w:val="00191CE3"/>
  </w:style>
  <w:style w:type="paragraph" w:customStyle="1" w:styleId="AFF1AC1DF4E34DCCAE91A5912C1F70F5">
    <w:name w:val="AFF1AC1DF4E34DCCAE91A5912C1F70F5"/>
    <w:rsid w:val="00191CE3"/>
  </w:style>
  <w:style w:type="paragraph" w:customStyle="1" w:styleId="EADB443944B049A290BDFD2BA4FCEE84">
    <w:name w:val="EADB443944B049A290BDFD2BA4FCEE84"/>
    <w:rsid w:val="00191CE3"/>
  </w:style>
  <w:style w:type="paragraph" w:customStyle="1" w:styleId="5BA6518CA1C54CF69D3B52FF2CFA2FDC">
    <w:name w:val="5BA6518CA1C54CF69D3B52FF2CFA2FDC"/>
    <w:rsid w:val="00191CE3"/>
  </w:style>
  <w:style w:type="paragraph" w:customStyle="1" w:styleId="CAECA370C9134BE39EF4068B2255703F">
    <w:name w:val="CAECA370C9134BE39EF4068B2255703F"/>
    <w:rsid w:val="00191CE3"/>
  </w:style>
  <w:style w:type="paragraph" w:customStyle="1" w:styleId="704B49A1586741EA932A9D5F55418278">
    <w:name w:val="704B49A1586741EA932A9D5F55418278"/>
    <w:rsid w:val="00191CE3"/>
  </w:style>
  <w:style w:type="paragraph" w:customStyle="1" w:styleId="587654FDD17F49C48B6DC90A520C28C2">
    <w:name w:val="587654FDD17F49C48B6DC90A520C28C2"/>
    <w:rsid w:val="00191CE3"/>
  </w:style>
  <w:style w:type="paragraph" w:customStyle="1" w:styleId="22FCD2C925DC4D4DA8A937086246A515">
    <w:name w:val="22FCD2C925DC4D4DA8A937086246A515"/>
    <w:rsid w:val="00191CE3"/>
  </w:style>
  <w:style w:type="paragraph" w:customStyle="1" w:styleId="34CFB25B526348DCA5F28F51F68D012C">
    <w:name w:val="34CFB25B526348DCA5F28F51F68D012C"/>
    <w:rsid w:val="00191CE3"/>
  </w:style>
  <w:style w:type="paragraph" w:customStyle="1" w:styleId="7022ED59037D4C7D9CA585D9A02D3854">
    <w:name w:val="7022ED59037D4C7D9CA585D9A02D3854"/>
    <w:rsid w:val="00191CE3"/>
  </w:style>
  <w:style w:type="paragraph" w:customStyle="1" w:styleId="895FD2A7302447218A6B308BCABA0889">
    <w:name w:val="895FD2A7302447218A6B308BCABA0889"/>
    <w:rsid w:val="00191CE3"/>
  </w:style>
  <w:style w:type="paragraph" w:customStyle="1" w:styleId="E787CBA282AF45BCAA9FDA26A74EC136">
    <w:name w:val="E787CBA282AF45BCAA9FDA26A74EC136"/>
    <w:rsid w:val="00191CE3"/>
  </w:style>
  <w:style w:type="paragraph" w:customStyle="1" w:styleId="36221500F3DC4E0E86E2FBDBD0D6B796">
    <w:name w:val="36221500F3DC4E0E86E2FBDBD0D6B796"/>
    <w:rsid w:val="00191CE3"/>
  </w:style>
  <w:style w:type="paragraph" w:customStyle="1" w:styleId="28ADACD1A42E4E1BA890CA689DC3B909">
    <w:name w:val="28ADACD1A42E4E1BA890CA689DC3B909"/>
    <w:rsid w:val="00191CE3"/>
  </w:style>
  <w:style w:type="paragraph" w:customStyle="1" w:styleId="A3B0852129024D119066B17F184A5ADB">
    <w:name w:val="A3B0852129024D119066B17F184A5ADB"/>
    <w:rsid w:val="00191CE3"/>
  </w:style>
  <w:style w:type="paragraph" w:customStyle="1" w:styleId="EE6C9F0018714160826BCBE3D2357A9A">
    <w:name w:val="EE6C9F0018714160826BCBE3D2357A9A"/>
    <w:rsid w:val="00191CE3"/>
  </w:style>
  <w:style w:type="paragraph" w:customStyle="1" w:styleId="5B309B385D42409EBDB08516E8CB47F5">
    <w:name w:val="5B309B385D42409EBDB08516E8CB47F5"/>
    <w:rsid w:val="00191CE3"/>
  </w:style>
  <w:style w:type="paragraph" w:customStyle="1" w:styleId="C682594866DA4154B86B68AF56DF0433">
    <w:name w:val="C682594866DA4154B86B68AF56DF0433"/>
    <w:rsid w:val="00191CE3"/>
  </w:style>
  <w:style w:type="paragraph" w:customStyle="1" w:styleId="EAEBE72E67BF407BA08BDB5E6E465002">
    <w:name w:val="EAEBE72E67BF407BA08BDB5E6E465002"/>
    <w:rsid w:val="00191CE3"/>
  </w:style>
  <w:style w:type="paragraph" w:customStyle="1" w:styleId="B21E7EDA91434455A3AF17B1E6C7F8DD">
    <w:name w:val="B21E7EDA91434455A3AF17B1E6C7F8DD"/>
    <w:rsid w:val="00191CE3"/>
  </w:style>
  <w:style w:type="paragraph" w:customStyle="1" w:styleId="0E9E9B1612A44E2FB7116D324E9D1F0A">
    <w:name w:val="0E9E9B1612A44E2FB7116D324E9D1F0A"/>
    <w:rsid w:val="00191CE3"/>
  </w:style>
  <w:style w:type="paragraph" w:customStyle="1" w:styleId="83CB8A9E4A8C4AE19DCF2B6BF21F6620">
    <w:name w:val="83CB8A9E4A8C4AE19DCF2B6BF21F6620"/>
    <w:rsid w:val="00191CE3"/>
  </w:style>
  <w:style w:type="paragraph" w:customStyle="1" w:styleId="B54BEF48733E4AD19D815A0E3CA71B33">
    <w:name w:val="B54BEF48733E4AD19D815A0E3CA71B33"/>
    <w:rsid w:val="00191CE3"/>
  </w:style>
  <w:style w:type="paragraph" w:customStyle="1" w:styleId="C45F54E6522F475D8CFA9EA19C1D3BA5">
    <w:name w:val="C45F54E6522F475D8CFA9EA19C1D3BA5"/>
    <w:rsid w:val="00191CE3"/>
  </w:style>
  <w:style w:type="paragraph" w:customStyle="1" w:styleId="A6ADF0FB12014BE580D9579ADF955AD1">
    <w:name w:val="A6ADF0FB12014BE580D9579ADF955AD1"/>
    <w:rsid w:val="00191CE3"/>
  </w:style>
  <w:style w:type="paragraph" w:customStyle="1" w:styleId="17AD3309207343CE8DF3A9DC4A1F44BF">
    <w:name w:val="17AD3309207343CE8DF3A9DC4A1F44BF"/>
    <w:rsid w:val="00191CE3"/>
  </w:style>
  <w:style w:type="paragraph" w:customStyle="1" w:styleId="6656D5B2622F462EA9A7E6BC73FD363A">
    <w:name w:val="6656D5B2622F462EA9A7E6BC73FD363A"/>
    <w:rsid w:val="00191CE3"/>
  </w:style>
  <w:style w:type="paragraph" w:customStyle="1" w:styleId="3DFF32AEAD39495C93292E7C05F532F5">
    <w:name w:val="3DFF32AEAD39495C93292E7C05F532F5"/>
    <w:rsid w:val="00191CE3"/>
  </w:style>
  <w:style w:type="paragraph" w:customStyle="1" w:styleId="55AF8AED1F004581BA578BB99A7FA46F">
    <w:name w:val="55AF8AED1F004581BA578BB99A7FA46F"/>
    <w:rsid w:val="00191CE3"/>
  </w:style>
  <w:style w:type="paragraph" w:customStyle="1" w:styleId="1F9668A288F743009999F912DAC9B259">
    <w:name w:val="1F9668A288F743009999F912DAC9B259"/>
    <w:rsid w:val="00191CE3"/>
  </w:style>
  <w:style w:type="paragraph" w:customStyle="1" w:styleId="013E329A448F405DBEA1D398260BFD37">
    <w:name w:val="013E329A448F405DBEA1D398260BFD37"/>
    <w:rsid w:val="00191CE3"/>
  </w:style>
  <w:style w:type="paragraph" w:customStyle="1" w:styleId="1E78D99B44C34AAFAD01B514C88D2E03">
    <w:name w:val="1E78D99B44C34AAFAD01B514C88D2E03"/>
    <w:rsid w:val="00191CE3"/>
  </w:style>
  <w:style w:type="paragraph" w:customStyle="1" w:styleId="7B502463FF9F48CCB45099418E649A9F">
    <w:name w:val="7B502463FF9F48CCB45099418E649A9F"/>
    <w:rsid w:val="00191CE3"/>
  </w:style>
  <w:style w:type="paragraph" w:customStyle="1" w:styleId="1FDD994BA7174466916BF7494B433579">
    <w:name w:val="1FDD994BA7174466916BF7494B433579"/>
    <w:rsid w:val="00191CE3"/>
  </w:style>
  <w:style w:type="paragraph" w:customStyle="1" w:styleId="BE028AF8B21B44BF9C5B1F9B46B29CEF">
    <w:name w:val="BE028AF8B21B44BF9C5B1F9B46B29CEF"/>
    <w:rsid w:val="00191CE3"/>
  </w:style>
  <w:style w:type="paragraph" w:customStyle="1" w:styleId="B48AF42434304F2A813AE24818A95D0C">
    <w:name w:val="B48AF42434304F2A813AE24818A95D0C"/>
    <w:rsid w:val="00191CE3"/>
  </w:style>
  <w:style w:type="paragraph" w:customStyle="1" w:styleId="514BAE35585643EC95537DED83D1291B">
    <w:name w:val="514BAE35585643EC95537DED83D1291B"/>
    <w:rsid w:val="00191CE3"/>
  </w:style>
  <w:style w:type="paragraph" w:customStyle="1" w:styleId="A0C80B6468DE468F8EE7470688A08C41">
    <w:name w:val="A0C80B6468DE468F8EE7470688A08C41"/>
    <w:rsid w:val="00191CE3"/>
  </w:style>
  <w:style w:type="paragraph" w:customStyle="1" w:styleId="ED1B01B73B7E4AC7845A151AEA25F43B">
    <w:name w:val="ED1B01B73B7E4AC7845A151AEA25F43B"/>
    <w:rsid w:val="00191CE3"/>
  </w:style>
  <w:style w:type="paragraph" w:customStyle="1" w:styleId="9F3DB05B4DC44E2AA0C3A67DD6F57239">
    <w:name w:val="9F3DB05B4DC44E2AA0C3A67DD6F57239"/>
    <w:rsid w:val="00191CE3"/>
  </w:style>
  <w:style w:type="paragraph" w:customStyle="1" w:styleId="D8E63AE6CD76468C9F6269FE75DF4940">
    <w:name w:val="D8E63AE6CD76468C9F6269FE75DF4940"/>
    <w:rsid w:val="00191CE3"/>
  </w:style>
  <w:style w:type="paragraph" w:customStyle="1" w:styleId="158986AF60454A9E83AB946F666C41BE">
    <w:name w:val="158986AF60454A9E83AB946F666C41BE"/>
    <w:rsid w:val="00191CE3"/>
  </w:style>
  <w:style w:type="paragraph" w:customStyle="1" w:styleId="BD6E8C2259CB4D2EBAA3346581ACF096">
    <w:name w:val="BD6E8C2259CB4D2EBAA3346581ACF096"/>
    <w:rsid w:val="00191CE3"/>
  </w:style>
  <w:style w:type="paragraph" w:customStyle="1" w:styleId="0C1512359E76467E85DAE3741C4F2C5D">
    <w:name w:val="0C1512359E76467E85DAE3741C4F2C5D"/>
    <w:rsid w:val="00191CE3"/>
  </w:style>
  <w:style w:type="paragraph" w:customStyle="1" w:styleId="CFC3EBD1BD0047B1A7F3728963BFD977">
    <w:name w:val="CFC3EBD1BD0047B1A7F3728963BFD977"/>
    <w:rsid w:val="00191CE3"/>
  </w:style>
  <w:style w:type="paragraph" w:customStyle="1" w:styleId="F9155428AB71416BB0EBCF2BFAFC73BD">
    <w:name w:val="F9155428AB71416BB0EBCF2BFAFC73BD"/>
    <w:rsid w:val="00191CE3"/>
  </w:style>
  <w:style w:type="paragraph" w:customStyle="1" w:styleId="2E403A4C278E471FAFD5125D5662E77F">
    <w:name w:val="2E403A4C278E471FAFD5125D5662E77F"/>
    <w:rsid w:val="00191CE3"/>
  </w:style>
  <w:style w:type="paragraph" w:customStyle="1" w:styleId="7D019A1BF9A9404A9EC72AAB2B390D18">
    <w:name w:val="7D019A1BF9A9404A9EC72AAB2B390D18"/>
    <w:rsid w:val="00191CE3"/>
  </w:style>
  <w:style w:type="paragraph" w:customStyle="1" w:styleId="1BBC7C1A1EB84E049FEE7629905832CC">
    <w:name w:val="1BBC7C1A1EB84E049FEE7629905832CC"/>
    <w:rsid w:val="00191CE3"/>
  </w:style>
  <w:style w:type="paragraph" w:customStyle="1" w:styleId="5B050AD7A54E4FBD89B01C8C7CEB9863">
    <w:name w:val="5B050AD7A54E4FBD89B01C8C7CEB9863"/>
    <w:rsid w:val="00191CE3"/>
  </w:style>
  <w:style w:type="paragraph" w:customStyle="1" w:styleId="831627778274436A8BC43DE97FC7D4C0">
    <w:name w:val="831627778274436A8BC43DE97FC7D4C0"/>
    <w:rsid w:val="00191CE3"/>
  </w:style>
  <w:style w:type="paragraph" w:customStyle="1" w:styleId="162FA463E033487CB8B313490B9F0B21">
    <w:name w:val="162FA463E033487CB8B313490B9F0B21"/>
    <w:rsid w:val="00191CE3"/>
  </w:style>
  <w:style w:type="paragraph" w:customStyle="1" w:styleId="9B35A8AE847349639CAA93415F6E45A9">
    <w:name w:val="9B35A8AE847349639CAA93415F6E45A9"/>
    <w:rsid w:val="00191CE3"/>
  </w:style>
  <w:style w:type="paragraph" w:customStyle="1" w:styleId="568AE3450E3A4294B001B0FA8A4A5BBA">
    <w:name w:val="568AE3450E3A4294B001B0FA8A4A5BBA"/>
    <w:rsid w:val="00191CE3"/>
  </w:style>
  <w:style w:type="paragraph" w:customStyle="1" w:styleId="6E49C4E67A944E339BCE6E79707B5123">
    <w:name w:val="6E49C4E67A944E339BCE6E79707B5123"/>
    <w:rsid w:val="00191CE3"/>
  </w:style>
  <w:style w:type="paragraph" w:customStyle="1" w:styleId="DC5D4827FB844BFBA06366CE741E0BCF">
    <w:name w:val="DC5D4827FB844BFBA06366CE741E0BCF"/>
    <w:rsid w:val="00191CE3"/>
  </w:style>
  <w:style w:type="paragraph" w:customStyle="1" w:styleId="E426273B464B405ABB36F2AD94DB6D8E">
    <w:name w:val="E426273B464B405ABB36F2AD94DB6D8E"/>
    <w:rsid w:val="00191CE3"/>
  </w:style>
  <w:style w:type="paragraph" w:customStyle="1" w:styleId="DE5A386C8746441596CC4DF4A5FCCC48">
    <w:name w:val="DE5A386C8746441596CC4DF4A5FCCC48"/>
    <w:rsid w:val="00191CE3"/>
  </w:style>
  <w:style w:type="paragraph" w:customStyle="1" w:styleId="5D13F49CA64A4592A5505DE42C05199F">
    <w:name w:val="5D13F49CA64A4592A5505DE42C05199F"/>
    <w:rsid w:val="00191CE3"/>
  </w:style>
  <w:style w:type="paragraph" w:customStyle="1" w:styleId="14E273E5E5B34B14A28700FB2666412C">
    <w:name w:val="14E273E5E5B34B14A28700FB2666412C"/>
    <w:rsid w:val="00191CE3"/>
  </w:style>
  <w:style w:type="paragraph" w:customStyle="1" w:styleId="5683CEC108CD40068E717F43E5064B93">
    <w:name w:val="5683CEC108CD40068E717F43E5064B93"/>
    <w:rsid w:val="00C61817"/>
  </w:style>
  <w:style w:type="paragraph" w:customStyle="1" w:styleId="D4716DB22DF6456BB16943F0457F879A">
    <w:name w:val="D4716DB22DF6456BB16943F0457F879A"/>
    <w:rsid w:val="00C61817"/>
  </w:style>
  <w:style w:type="paragraph" w:customStyle="1" w:styleId="BE4E96A9A6E3460EBD0B641EF23F8EA2">
    <w:name w:val="BE4E96A9A6E3460EBD0B641EF23F8EA2"/>
    <w:rsid w:val="00C61817"/>
  </w:style>
  <w:style w:type="paragraph" w:customStyle="1" w:styleId="FEA3790AC17A4BB392361856E2AF8AC6">
    <w:name w:val="FEA3790AC17A4BB392361856E2AF8AC6"/>
    <w:rsid w:val="00C61817"/>
  </w:style>
  <w:style w:type="paragraph" w:customStyle="1" w:styleId="3052142D394540A8A3B760040ADA16FA">
    <w:name w:val="3052142D394540A8A3B760040ADA16FA"/>
    <w:rsid w:val="00C61817"/>
  </w:style>
  <w:style w:type="paragraph" w:customStyle="1" w:styleId="2AF1A22AE06048DDAC321E0DDAE2471A">
    <w:name w:val="2AF1A22AE06048DDAC321E0DDAE2471A"/>
    <w:rsid w:val="00C61817"/>
  </w:style>
  <w:style w:type="paragraph" w:customStyle="1" w:styleId="9F926CCDD0A64254ABFFD1CE107A1E1A">
    <w:name w:val="9F926CCDD0A64254ABFFD1CE107A1E1A"/>
    <w:rsid w:val="00C61817"/>
  </w:style>
  <w:style w:type="paragraph" w:customStyle="1" w:styleId="1225AFC4EF6846ADA55EDBC61B140A56">
    <w:name w:val="1225AFC4EF6846ADA55EDBC61B140A56"/>
    <w:rsid w:val="00C61817"/>
  </w:style>
  <w:style w:type="paragraph" w:customStyle="1" w:styleId="31299ADA19F0498595BFA8B47B5D754A">
    <w:name w:val="31299ADA19F0498595BFA8B47B5D754A"/>
    <w:rsid w:val="00C61817"/>
  </w:style>
  <w:style w:type="paragraph" w:customStyle="1" w:styleId="17613D1C29F94910A248A4B4BABB3F06">
    <w:name w:val="17613D1C29F94910A248A4B4BABB3F06"/>
    <w:rsid w:val="00C61817"/>
  </w:style>
  <w:style w:type="paragraph" w:customStyle="1" w:styleId="1BAA59A25C754F778B48E4BC860F6D80">
    <w:name w:val="1BAA59A25C754F778B48E4BC860F6D80"/>
    <w:rsid w:val="00C61817"/>
  </w:style>
  <w:style w:type="paragraph" w:customStyle="1" w:styleId="109A436BD9094971A8F21B346D8E14C0">
    <w:name w:val="109A436BD9094971A8F21B346D8E14C0"/>
    <w:rsid w:val="00C61817"/>
  </w:style>
  <w:style w:type="paragraph" w:customStyle="1" w:styleId="536C44A914BC4AB3A7479E0D213011D6">
    <w:name w:val="536C44A914BC4AB3A7479E0D213011D6"/>
    <w:rsid w:val="00C61817"/>
  </w:style>
  <w:style w:type="paragraph" w:customStyle="1" w:styleId="9ABF1E403080407D86997539A4506321">
    <w:name w:val="9ABF1E403080407D86997539A4506321"/>
    <w:rsid w:val="00E945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Resume_EntryLevel</Template>
  <TotalTime>112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lsmith</dc:creator>
  <cp:keywords/>
  <cp:lastModifiedBy>lsmith</cp:lastModifiedBy>
  <cp:revision>37</cp:revision>
  <cp:lastPrinted>2014-04-14T13:43:00Z</cp:lastPrinted>
  <dcterms:created xsi:type="dcterms:W3CDTF">2014-04-11T14:47:00Z</dcterms:created>
  <dcterms:modified xsi:type="dcterms:W3CDTF">2014-04-30T23:55:00Z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